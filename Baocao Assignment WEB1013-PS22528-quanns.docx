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2F7" w:rsidRPr="00577C23" w:rsidRDefault="00033F5E" w:rsidP="00592AB0">
      <w:pPr>
        <w:spacing w:before="240"/>
        <w:jc w:val="center"/>
        <w:rPr>
          <w:rFonts w:cs="Times New Roman"/>
          <w:b/>
          <w:color w:val="002060"/>
          <w:sz w:val="52"/>
          <w:szCs w:val="50"/>
        </w:rPr>
      </w:pPr>
      <w:bookmarkStart w:id="0" w:name="_GoBack"/>
      <w:bookmarkEnd w:id="0"/>
      <w:r w:rsidRPr="00033F5E">
        <w:rPr>
          <w:rFonts w:cs="Times New Roman"/>
          <w:b/>
          <w:noProof/>
          <w:color w:val="002060"/>
          <w:sz w:val="52"/>
          <w:szCs w:val="50"/>
        </w:rPr>
        <w:drawing>
          <wp:anchor distT="0" distB="0" distL="114300" distR="114300" simplePos="0" relativeHeight="251660288" behindDoc="0" locked="0" layoutInCell="1" hidden="0" allowOverlap="1" wp14:anchorId="50B5CABD" wp14:editId="692F9C0F">
            <wp:simplePos x="0" y="0"/>
            <wp:positionH relativeFrom="column">
              <wp:posOffset>1596390</wp:posOffset>
            </wp:positionH>
            <wp:positionV relativeFrom="paragraph">
              <wp:posOffset>-635</wp:posOffset>
            </wp:positionV>
            <wp:extent cx="2438095" cy="847619"/>
            <wp:effectExtent l="0" t="0" r="0" b="0"/>
            <wp:wrapNone/>
            <wp:docPr id="487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847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33F5E" w:rsidRDefault="00033F5E" w:rsidP="007138C8">
      <w:pPr>
        <w:jc w:val="center"/>
        <w:rPr>
          <w:rFonts w:cs="Times New Roman"/>
          <w:b/>
          <w:color w:val="002060"/>
          <w:sz w:val="52"/>
          <w:szCs w:val="50"/>
        </w:rPr>
      </w:pPr>
    </w:p>
    <w:p w:rsidR="00033F5E" w:rsidRDefault="00033F5E" w:rsidP="007138C8">
      <w:pPr>
        <w:jc w:val="center"/>
        <w:rPr>
          <w:rFonts w:cs="Times New Roman"/>
          <w:b/>
          <w:color w:val="002060"/>
          <w:sz w:val="52"/>
          <w:szCs w:val="50"/>
        </w:rPr>
      </w:pPr>
    </w:p>
    <w:p w:rsidR="00033F5E" w:rsidRDefault="00033F5E" w:rsidP="007138C8">
      <w:pPr>
        <w:jc w:val="center"/>
        <w:rPr>
          <w:rFonts w:cs="Times New Roman"/>
          <w:b/>
          <w:color w:val="002060"/>
          <w:sz w:val="52"/>
          <w:szCs w:val="50"/>
        </w:rPr>
      </w:pPr>
      <w:r w:rsidRPr="00033F5E">
        <w:rPr>
          <w:rFonts w:cs="Times New Roman"/>
          <w:b/>
          <w:noProof/>
          <w:color w:val="002060"/>
          <w:sz w:val="52"/>
          <w:szCs w:val="5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20C7E83" wp14:editId="445E4D6B">
                <wp:simplePos x="0" y="0"/>
                <wp:positionH relativeFrom="margin">
                  <wp:align>left</wp:align>
                </wp:positionH>
                <wp:positionV relativeFrom="paragraph">
                  <wp:posOffset>542949</wp:posOffset>
                </wp:positionV>
                <wp:extent cx="5743575" cy="1684077"/>
                <wp:effectExtent l="0" t="0" r="9525" b="0"/>
                <wp:wrapNone/>
                <wp:docPr id="4870" name="Rectangle 4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684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3F5E" w:rsidRDefault="00033F5E" w:rsidP="00033F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9900"/>
                                <w:sz w:val="44"/>
                              </w:rPr>
                              <w:t>BÁO CÁO ASSIGNMENT</w:t>
                            </w:r>
                          </w:p>
                          <w:p w:rsidR="00033F5E" w:rsidRDefault="001B0C31" w:rsidP="00033F5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  <w:smallCaps/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5B9BD5"/>
                                <w:sz w:val="36"/>
                                <w:szCs w:val="36"/>
                              </w:rPr>
                              <w:t xml:space="preserve">[CHỦ ĐỀ WEB SITE] </w:t>
                            </w:r>
                          </w:p>
                          <w:p w:rsidR="00033F5E" w:rsidRDefault="00033F5E" w:rsidP="00033F5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mallCaps/>
                                <w:color w:val="000000"/>
                                <w:sz w:val="36"/>
                              </w:rPr>
                            </w:pPr>
                          </w:p>
                          <w:p w:rsidR="00033F5E" w:rsidRPr="00033F5E" w:rsidRDefault="00033F5E" w:rsidP="00033F5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4"/>
                              </w:rPr>
                            </w:pPr>
                            <w:r w:rsidRPr="00033F5E">
                              <w:rPr>
                                <w:smallCaps/>
                                <w:color w:val="000000"/>
                                <w:sz w:val="32"/>
                              </w:rPr>
                              <w:t>MÔN XÂY D</w:t>
                            </w:r>
                            <w:r w:rsidR="001B0C31">
                              <w:rPr>
                                <w:smallCaps/>
                                <w:color w:val="000000"/>
                                <w:sz w:val="32"/>
                              </w:rPr>
                              <w:t>Ự</w:t>
                            </w:r>
                            <w:r w:rsidRPr="00033F5E">
                              <w:rPr>
                                <w:smallCaps/>
                                <w:color w:val="000000"/>
                                <w:sz w:val="32"/>
                              </w:rPr>
                              <w:t>NG TRANG WEB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70" o:spid="_x0000_s1026" style="position:absolute;left:0;text-align:left;margin-left:0;margin-top:42.75pt;width:452.25pt;height:132.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" fillcolor="white [3201]" stroked="f">
                <v:textbox inset="2.53958mm,1.2694mm,2.53958mm,1.2694mm">
                  <w:txbxContent>
                    <w:p w:rsidR="00033F5E" w:rsidRDefault="00033F5E" w:rsidP="00033F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FF9900"/>
                          <w:sz w:val="44"/>
                        </w:rPr>
                        <w:t>BÁO CÁO ASSIGNMENT</w:t>
                      </w:r>
                    </w:p>
                    <w:p w:rsidR="00033F5E" w:rsidRDefault="001B0C31" w:rsidP="00033F5E">
                      <w:pPr>
                        <w:spacing w:line="258" w:lineRule="auto"/>
                        <w:jc w:val="center"/>
                        <w:textDirection w:val="btLr"/>
                        <w:rPr>
                          <w:b/>
                          <w:smallCaps/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mallCaps/>
                          <w:color w:val="5B9BD5"/>
                          <w:sz w:val="36"/>
                          <w:szCs w:val="36"/>
                        </w:rPr>
                        <w:t xml:space="preserve">[CHỦ ĐỀ WEB SITE] </w:t>
                      </w:r>
                    </w:p>
                    <w:p w:rsidR="00033F5E" w:rsidRDefault="00033F5E" w:rsidP="00033F5E">
                      <w:pPr>
                        <w:spacing w:line="258" w:lineRule="auto"/>
                        <w:jc w:val="center"/>
                        <w:textDirection w:val="btLr"/>
                        <w:rPr>
                          <w:smallCaps/>
                          <w:color w:val="000000"/>
                          <w:sz w:val="36"/>
                        </w:rPr>
                      </w:pPr>
                    </w:p>
                    <w:p w:rsidR="00033F5E" w:rsidRPr="00033F5E" w:rsidRDefault="00033F5E" w:rsidP="00033F5E">
                      <w:pPr>
                        <w:spacing w:line="258" w:lineRule="auto"/>
                        <w:jc w:val="center"/>
                        <w:textDirection w:val="btLr"/>
                        <w:rPr>
                          <w:sz w:val="24"/>
                        </w:rPr>
                      </w:pPr>
                      <w:r w:rsidRPr="00033F5E">
                        <w:rPr>
                          <w:smallCaps/>
                          <w:color w:val="000000"/>
                          <w:sz w:val="32"/>
                        </w:rPr>
                        <w:t>MÔN XÂY D</w:t>
                      </w:r>
                      <w:r w:rsidR="001B0C31">
                        <w:rPr>
                          <w:smallCaps/>
                          <w:color w:val="000000"/>
                          <w:sz w:val="32"/>
                        </w:rPr>
                        <w:t>Ự</w:t>
                      </w:r>
                      <w:r w:rsidRPr="00033F5E">
                        <w:rPr>
                          <w:smallCaps/>
                          <w:color w:val="000000"/>
                          <w:sz w:val="32"/>
                        </w:rPr>
                        <w:t>NG TRANG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138C8" w:rsidRDefault="00033F5E" w:rsidP="007138C8">
      <w:pPr>
        <w:jc w:val="center"/>
        <w:rPr>
          <w:rFonts w:cs="Times New Roman"/>
          <w:b/>
          <w:color w:val="002060"/>
          <w:sz w:val="52"/>
          <w:szCs w:val="50"/>
        </w:rPr>
      </w:pPr>
      <w:proofErr w:type="spellStart"/>
      <w:r>
        <w:rPr>
          <w:rFonts w:cs="Times New Roman"/>
          <w:b/>
          <w:color w:val="002060"/>
          <w:sz w:val="52"/>
          <w:szCs w:val="50"/>
        </w:rPr>
        <w:t>Môn</w:t>
      </w:r>
      <w:proofErr w:type="spellEnd"/>
      <w:r>
        <w:rPr>
          <w:rFonts w:cs="Times New Roman"/>
          <w:b/>
          <w:color w:val="002060"/>
          <w:sz w:val="52"/>
          <w:szCs w:val="50"/>
        </w:rPr>
        <w:t xml:space="preserve">: </w:t>
      </w:r>
      <w:proofErr w:type="spellStart"/>
      <w:r>
        <w:rPr>
          <w:rFonts w:cs="Times New Roman"/>
          <w:b/>
          <w:color w:val="002060"/>
          <w:sz w:val="52"/>
          <w:szCs w:val="50"/>
        </w:rPr>
        <w:t>Xây</w:t>
      </w:r>
      <w:proofErr w:type="spellEnd"/>
      <w:r>
        <w:rPr>
          <w:rFonts w:cs="Times New Roman"/>
          <w:b/>
          <w:color w:val="002060"/>
          <w:sz w:val="52"/>
          <w:szCs w:val="50"/>
        </w:rPr>
        <w:t xml:space="preserve"> </w:t>
      </w:r>
      <w:proofErr w:type="spellStart"/>
      <w:r>
        <w:rPr>
          <w:rFonts w:cs="Times New Roman"/>
          <w:b/>
          <w:color w:val="002060"/>
          <w:sz w:val="52"/>
          <w:szCs w:val="50"/>
        </w:rPr>
        <w:t>dựng</w:t>
      </w:r>
      <w:proofErr w:type="spellEnd"/>
      <w:r>
        <w:rPr>
          <w:rFonts w:cs="Times New Roman"/>
          <w:b/>
          <w:color w:val="002060"/>
          <w:sz w:val="52"/>
          <w:szCs w:val="50"/>
        </w:rPr>
        <w:t xml:space="preserve"> </w:t>
      </w:r>
      <w:proofErr w:type="spellStart"/>
      <w:r>
        <w:rPr>
          <w:rFonts w:cs="Times New Roman"/>
          <w:b/>
          <w:color w:val="002060"/>
          <w:sz w:val="52"/>
          <w:szCs w:val="50"/>
        </w:rPr>
        <w:t>trang</w:t>
      </w:r>
      <w:proofErr w:type="spellEnd"/>
      <w:r>
        <w:rPr>
          <w:rFonts w:cs="Times New Roman"/>
          <w:b/>
          <w:color w:val="002060"/>
          <w:sz w:val="52"/>
          <w:szCs w:val="50"/>
        </w:rPr>
        <w:t xml:space="preserve"> Web</w:t>
      </w:r>
    </w:p>
    <w:p w:rsidR="00033F5E" w:rsidRPr="007138C8" w:rsidRDefault="00033F5E" w:rsidP="00033F5E">
      <w:pPr>
        <w:rPr>
          <w:rFonts w:cs="Times New Roman"/>
          <w:b/>
          <w:color w:val="002060"/>
          <w:sz w:val="52"/>
          <w:szCs w:val="50"/>
        </w:rPr>
      </w:pPr>
    </w:p>
    <w:p w:rsidR="007138C8" w:rsidRPr="00592AB0" w:rsidRDefault="007138C8" w:rsidP="00592AB0">
      <w:pPr>
        <w:spacing w:before="240" w:after="360"/>
        <w:jc w:val="center"/>
        <w:rPr>
          <w:b/>
          <w:color w:val="4F81BD" w:themeColor="accent1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7C7" w:rsidRDefault="00C377C7" w:rsidP="00E87414">
      <w:pPr>
        <w:spacing w:before="240" w:after="0"/>
        <w:jc w:val="both"/>
        <w:rPr>
          <w:b/>
          <w:color w:val="4F81BD" w:themeColor="accent1"/>
          <w:sz w:val="40"/>
        </w:rPr>
      </w:pPr>
    </w:p>
    <w:p w:rsidR="00033F5E" w:rsidRDefault="00033F5E" w:rsidP="00E87414">
      <w:pPr>
        <w:spacing w:before="240" w:after="0"/>
        <w:jc w:val="both"/>
        <w:rPr>
          <w:b/>
          <w:color w:val="4F81BD" w:themeColor="accent1"/>
          <w:sz w:val="40"/>
        </w:rPr>
      </w:pPr>
    </w:p>
    <w:p w:rsidR="00033F5E" w:rsidRPr="00B22743" w:rsidRDefault="00033F5E" w:rsidP="00E87414">
      <w:pPr>
        <w:spacing w:before="240" w:after="0"/>
        <w:jc w:val="both"/>
        <w:rPr>
          <w:b/>
          <w:color w:val="4F81BD" w:themeColor="accent1"/>
          <w:sz w:val="40"/>
        </w:rPr>
      </w:pPr>
    </w:p>
    <w:p w:rsidR="00033F5E" w:rsidRPr="00033F5E" w:rsidRDefault="00E464E4" w:rsidP="00033F5E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   </w:t>
      </w:r>
      <w:proofErr w:type="spellStart"/>
      <w:r w:rsidR="00033F5E" w:rsidRPr="00033F5E">
        <w:rPr>
          <w:rFonts w:ascii="Tahoma" w:hAnsi="Tahoma" w:cs="Tahoma"/>
          <w:sz w:val="24"/>
        </w:rPr>
        <w:t>Giảng</w:t>
      </w:r>
      <w:proofErr w:type="spellEnd"/>
      <w:r w:rsidR="00033F5E" w:rsidRPr="00033F5E">
        <w:rPr>
          <w:rFonts w:ascii="Tahoma" w:hAnsi="Tahoma" w:cs="Tahoma"/>
          <w:sz w:val="24"/>
        </w:rPr>
        <w:t xml:space="preserve"> </w:t>
      </w:r>
      <w:proofErr w:type="spellStart"/>
      <w:r w:rsidR="00033F5E" w:rsidRPr="00033F5E">
        <w:rPr>
          <w:rFonts w:ascii="Tahoma" w:hAnsi="Tahoma" w:cs="Tahoma"/>
          <w:sz w:val="24"/>
        </w:rPr>
        <w:t>viên</w:t>
      </w:r>
      <w:proofErr w:type="spellEnd"/>
      <w:r w:rsidR="00033F5E" w:rsidRPr="00033F5E">
        <w:rPr>
          <w:rFonts w:ascii="Tahoma" w:hAnsi="Tahoma" w:cs="Tahoma"/>
          <w:sz w:val="24"/>
        </w:rPr>
        <w:t xml:space="preserve"> </w:t>
      </w:r>
      <w:proofErr w:type="spellStart"/>
      <w:r w:rsidR="00033F5E" w:rsidRPr="00033F5E">
        <w:rPr>
          <w:rFonts w:ascii="Tahoma" w:hAnsi="Tahoma" w:cs="Tahoma"/>
          <w:sz w:val="24"/>
        </w:rPr>
        <w:t>hướng</w:t>
      </w:r>
      <w:proofErr w:type="spellEnd"/>
      <w:r w:rsidR="00033F5E" w:rsidRPr="00033F5E">
        <w:rPr>
          <w:rFonts w:ascii="Tahoma" w:hAnsi="Tahoma" w:cs="Tahoma"/>
          <w:sz w:val="24"/>
        </w:rPr>
        <w:t xml:space="preserve"> </w:t>
      </w:r>
      <w:proofErr w:type="spellStart"/>
      <w:r w:rsidR="00033F5E" w:rsidRPr="00033F5E">
        <w:rPr>
          <w:rFonts w:ascii="Tahoma" w:hAnsi="Tahoma" w:cs="Tahoma"/>
          <w:sz w:val="24"/>
        </w:rPr>
        <w:t>dẫn</w:t>
      </w:r>
      <w:proofErr w:type="spellEnd"/>
      <w:r w:rsidR="00033F5E" w:rsidRPr="00033F5E">
        <w:rPr>
          <w:rFonts w:ascii="Tahoma" w:hAnsi="Tahoma" w:cs="Tahoma"/>
          <w:sz w:val="24"/>
        </w:rPr>
        <w:t>:</w:t>
      </w:r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Hồ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Thị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Hồng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Nga</w:t>
      </w:r>
      <w:proofErr w:type="spellEnd"/>
    </w:p>
    <w:p w:rsidR="00C377C7" w:rsidRPr="00033F5E" w:rsidRDefault="00E464E4" w:rsidP="00925352">
      <w:pPr>
        <w:tabs>
          <w:tab w:val="left" w:pos="3960"/>
          <w:tab w:val="left" w:pos="4658"/>
        </w:tabs>
        <w:spacing w:before="240"/>
        <w:ind w:left="1440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   </w:t>
      </w:r>
      <w:proofErr w:type="spellStart"/>
      <w:r w:rsidR="00C377C7" w:rsidRPr="00033F5E">
        <w:rPr>
          <w:rFonts w:ascii="Tahoma" w:hAnsi="Tahoma" w:cs="Tahoma"/>
          <w:sz w:val="24"/>
        </w:rPr>
        <w:t>Mã</w:t>
      </w:r>
      <w:proofErr w:type="spellEnd"/>
      <w:r w:rsidR="00C377C7" w:rsidRPr="00033F5E">
        <w:rPr>
          <w:rFonts w:ascii="Tahoma" w:hAnsi="Tahoma" w:cs="Tahoma"/>
          <w:sz w:val="24"/>
        </w:rPr>
        <w:t xml:space="preserve"> </w:t>
      </w:r>
      <w:proofErr w:type="spellStart"/>
      <w:r w:rsidR="00C377C7" w:rsidRPr="00033F5E">
        <w:rPr>
          <w:rFonts w:ascii="Tahoma" w:hAnsi="Tahoma" w:cs="Tahoma"/>
          <w:sz w:val="24"/>
        </w:rPr>
        <w:t>số</w:t>
      </w:r>
      <w:proofErr w:type="spellEnd"/>
      <w:r w:rsidR="00C377C7" w:rsidRPr="00033F5E">
        <w:rPr>
          <w:rFonts w:ascii="Tahoma" w:hAnsi="Tahoma" w:cs="Tahoma"/>
          <w:sz w:val="24"/>
        </w:rPr>
        <w:t xml:space="preserve"> </w:t>
      </w:r>
      <w:proofErr w:type="spellStart"/>
      <w:r w:rsidR="00C377C7" w:rsidRPr="00033F5E">
        <w:rPr>
          <w:rFonts w:ascii="Tahoma" w:hAnsi="Tahoma" w:cs="Tahoma"/>
          <w:sz w:val="24"/>
        </w:rPr>
        <w:t>sinh</w:t>
      </w:r>
      <w:proofErr w:type="spellEnd"/>
      <w:r w:rsidR="00C377C7" w:rsidRPr="00033F5E">
        <w:rPr>
          <w:rFonts w:ascii="Tahoma" w:hAnsi="Tahoma" w:cs="Tahoma"/>
          <w:sz w:val="24"/>
        </w:rPr>
        <w:t xml:space="preserve"> </w:t>
      </w:r>
      <w:proofErr w:type="spellStart"/>
      <w:r w:rsidR="00C377C7" w:rsidRPr="00033F5E">
        <w:rPr>
          <w:rFonts w:ascii="Tahoma" w:hAnsi="Tahoma" w:cs="Tahoma"/>
          <w:sz w:val="24"/>
        </w:rPr>
        <w:t>viên</w:t>
      </w:r>
      <w:proofErr w:type="spellEnd"/>
      <w:r w:rsidR="00C377C7" w:rsidRPr="00033F5E">
        <w:rPr>
          <w:rFonts w:ascii="Tahoma" w:hAnsi="Tahoma" w:cs="Tahoma"/>
          <w:sz w:val="24"/>
        </w:rPr>
        <w:t xml:space="preserve"> </w:t>
      </w:r>
      <w:r w:rsidR="00925352">
        <w:rPr>
          <w:rFonts w:ascii="Tahoma" w:hAnsi="Tahoma" w:cs="Tahoma"/>
          <w:sz w:val="24"/>
        </w:rPr>
        <w:t xml:space="preserve">        </w:t>
      </w:r>
      <w:r w:rsidR="00C377C7" w:rsidRPr="00033F5E">
        <w:rPr>
          <w:rFonts w:ascii="Tahoma" w:hAnsi="Tahoma" w:cs="Tahoma"/>
          <w:sz w:val="24"/>
        </w:rPr>
        <w:t xml:space="preserve">: </w:t>
      </w:r>
      <w:r>
        <w:rPr>
          <w:rFonts w:ascii="Tahoma" w:hAnsi="Tahoma" w:cs="Tahoma"/>
          <w:sz w:val="24"/>
        </w:rPr>
        <w:t>PS22528</w:t>
      </w:r>
    </w:p>
    <w:p w:rsidR="00C377C7" w:rsidRPr="00033F5E" w:rsidRDefault="00E464E4" w:rsidP="00033F5E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   </w:t>
      </w:r>
      <w:proofErr w:type="spellStart"/>
      <w:r w:rsidR="00C377C7" w:rsidRPr="00033F5E">
        <w:rPr>
          <w:rFonts w:ascii="Tahoma" w:hAnsi="Tahoma" w:cs="Tahoma"/>
          <w:sz w:val="24"/>
        </w:rPr>
        <w:t>Họ</w:t>
      </w:r>
      <w:proofErr w:type="spellEnd"/>
      <w:r w:rsidR="00C377C7" w:rsidRPr="00033F5E">
        <w:rPr>
          <w:rFonts w:ascii="Tahoma" w:hAnsi="Tahoma" w:cs="Tahoma"/>
          <w:sz w:val="24"/>
        </w:rPr>
        <w:t xml:space="preserve"> </w:t>
      </w:r>
      <w:proofErr w:type="spellStart"/>
      <w:r w:rsidR="00C377C7" w:rsidRPr="00033F5E">
        <w:rPr>
          <w:rFonts w:ascii="Tahoma" w:hAnsi="Tahoma" w:cs="Tahoma"/>
          <w:sz w:val="24"/>
        </w:rPr>
        <w:t>tên</w:t>
      </w:r>
      <w:proofErr w:type="spellEnd"/>
      <w:r w:rsidR="00C377C7" w:rsidRPr="00033F5E">
        <w:rPr>
          <w:rFonts w:ascii="Tahoma" w:hAnsi="Tahoma" w:cs="Tahoma"/>
          <w:sz w:val="24"/>
        </w:rPr>
        <w:t xml:space="preserve"> </w:t>
      </w:r>
      <w:proofErr w:type="spellStart"/>
      <w:r w:rsidR="00C377C7" w:rsidRPr="00033F5E">
        <w:rPr>
          <w:rFonts w:ascii="Tahoma" w:hAnsi="Tahoma" w:cs="Tahoma"/>
          <w:sz w:val="24"/>
        </w:rPr>
        <w:t>sinh</w:t>
      </w:r>
      <w:proofErr w:type="spellEnd"/>
      <w:r w:rsidR="00C377C7" w:rsidRPr="00033F5E">
        <w:rPr>
          <w:rFonts w:ascii="Tahoma" w:hAnsi="Tahoma" w:cs="Tahoma"/>
          <w:sz w:val="24"/>
        </w:rPr>
        <w:t xml:space="preserve"> </w:t>
      </w:r>
      <w:proofErr w:type="spellStart"/>
      <w:r w:rsidR="00C377C7" w:rsidRPr="00033F5E">
        <w:rPr>
          <w:rFonts w:ascii="Tahoma" w:hAnsi="Tahoma" w:cs="Tahoma"/>
          <w:sz w:val="24"/>
        </w:rPr>
        <w:t>viên</w:t>
      </w:r>
      <w:proofErr w:type="spellEnd"/>
      <w:r w:rsidR="00C377C7" w:rsidRPr="00033F5E">
        <w:rPr>
          <w:rFonts w:ascii="Tahoma" w:hAnsi="Tahoma" w:cs="Tahoma"/>
          <w:sz w:val="24"/>
        </w:rPr>
        <w:t xml:space="preserve"> </w:t>
      </w:r>
      <w:r w:rsidR="00C377C7" w:rsidRPr="00033F5E">
        <w:rPr>
          <w:rFonts w:ascii="Tahoma" w:hAnsi="Tahoma" w:cs="Tahoma"/>
          <w:sz w:val="24"/>
        </w:rPr>
        <w:tab/>
      </w:r>
      <w:r w:rsidR="00925352">
        <w:rPr>
          <w:rFonts w:ascii="Tahoma" w:hAnsi="Tahoma" w:cs="Tahoma"/>
          <w:sz w:val="24"/>
        </w:rPr>
        <w:t xml:space="preserve">       </w:t>
      </w:r>
      <w:r w:rsidR="00C377C7" w:rsidRPr="00033F5E">
        <w:rPr>
          <w:rFonts w:ascii="Tahoma" w:hAnsi="Tahoma" w:cs="Tahoma"/>
          <w:sz w:val="24"/>
        </w:rPr>
        <w:t xml:space="preserve">: </w:t>
      </w:r>
      <w:proofErr w:type="spellStart"/>
      <w:r>
        <w:rPr>
          <w:rFonts w:ascii="Tahoma" w:hAnsi="Tahoma" w:cs="Tahoma"/>
          <w:sz w:val="24"/>
        </w:rPr>
        <w:t>Nguyễn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Sỹ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Quân</w:t>
      </w:r>
      <w:proofErr w:type="spellEnd"/>
    </w:p>
    <w:p w:rsidR="00C377C7" w:rsidRPr="00033F5E" w:rsidRDefault="00E464E4" w:rsidP="00033F5E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   </w:t>
      </w:r>
      <w:proofErr w:type="spellStart"/>
      <w:r w:rsidR="00C377C7" w:rsidRPr="00033F5E">
        <w:rPr>
          <w:rFonts w:ascii="Tahoma" w:hAnsi="Tahoma" w:cs="Tahoma"/>
          <w:sz w:val="24"/>
        </w:rPr>
        <w:t>Lớp</w:t>
      </w:r>
      <w:proofErr w:type="spellEnd"/>
      <w:r w:rsidR="00C377C7" w:rsidRPr="00033F5E">
        <w:rPr>
          <w:rFonts w:ascii="Tahoma" w:hAnsi="Tahoma" w:cs="Tahoma"/>
          <w:sz w:val="24"/>
        </w:rPr>
        <w:t xml:space="preserve"> </w:t>
      </w:r>
      <w:r w:rsidR="00C377C7" w:rsidRPr="00033F5E">
        <w:rPr>
          <w:rFonts w:ascii="Tahoma" w:hAnsi="Tahoma" w:cs="Tahoma"/>
          <w:sz w:val="24"/>
        </w:rPr>
        <w:tab/>
      </w:r>
      <w:r w:rsidR="00925352">
        <w:rPr>
          <w:rFonts w:ascii="Tahoma" w:hAnsi="Tahoma" w:cs="Tahoma"/>
          <w:sz w:val="24"/>
        </w:rPr>
        <w:t xml:space="preserve">       </w:t>
      </w:r>
      <w:r w:rsidR="00C377C7" w:rsidRPr="00033F5E">
        <w:rPr>
          <w:rFonts w:ascii="Tahoma" w:hAnsi="Tahoma" w:cs="Tahoma"/>
          <w:sz w:val="24"/>
        </w:rPr>
        <w:t xml:space="preserve">: </w:t>
      </w:r>
      <w:r>
        <w:rPr>
          <w:rFonts w:ascii="Tahoma" w:hAnsi="Tahoma" w:cs="Tahoma"/>
          <w:sz w:val="24"/>
        </w:rPr>
        <w:t>IT17314</w:t>
      </w:r>
    </w:p>
    <w:p w:rsidR="00C377C7" w:rsidRPr="00C377C7" w:rsidRDefault="00D22616" w:rsidP="00DC68FE">
      <w:pPr>
        <w:tabs>
          <w:tab w:val="left" w:pos="4050"/>
        </w:tabs>
        <w:spacing w:before="240"/>
        <w:ind w:left="720"/>
        <w:jc w:val="both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</w:t>
      </w:r>
    </w:p>
    <w:p w:rsidR="00033F5E" w:rsidRDefault="00033F5E" w:rsidP="00E87414">
      <w:pPr>
        <w:spacing w:before="240" w:after="0"/>
        <w:jc w:val="both"/>
      </w:pPr>
    </w:p>
    <w:p w:rsidR="00033F5E" w:rsidRDefault="00033F5E" w:rsidP="00033F5E">
      <w:pPr>
        <w:tabs>
          <w:tab w:val="left" w:pos="5013"/>
        </w:tabs>
      </w:pPr>
      <w:r>
        <w:tab/>
      </w:r>
    </w:p>
    <w:p w:rsidR="00D71606" w:rsidRDefault="00033F5E" w:rsidP="00033F5E">
      <w:pPr>
        <w:tabs>
          <w:tab w:val="left" w:pos="5013"/>
        </w:tabs>
        <w:spacing w:before="240"/>
        <w:jc w:val="both"/>
        <w:rPr>
          <w:rStyle w:val="fontstyle01"/>
          <w:rFonts w:ascii="Times New Roman" w:hAnsi="Times New Roman" w:cstheme="minorBidi"/>
          <w:b w:val="0"/>
          <w:bCs w:val="0"/>
          <w:color w:val="auto"/>
          <w:sz w:val="28"/>
        </w:rPr>
      </w:pPr>
      <w:r>
        <w:rPr>
          <w:rStyle w:val="fontstyle01"/>
          <w:sz w:val="24"/>
          <w:szCs w:val="24"/>
        </w:rPr>
        <w:tab/>
      </w:r>
    </w:p>
    <w:p w:rsidR="00D71606" w:rsidRDefault="00D71606" w:rsidP="00D71606"/>
    <w:p w:rsidR="00D71606" w:rsidRPr="00925352" w:rsidRDefault="00D71606" w:rsidP="00D71606">
      <w:pPr>
        <w:shd w:val="clear" w:color="auto" w:fill="FFFFFF"/>
        <w:spacing w:before="100" w:beforeAutospacing="1" w:after="100" w:afterAutospacing="1" w:line="450" w:lineRule="atLeast"/>
        <w:outlineLvl w:val="0"/>
        <w:rPr>
          <w:rFonts w:asciiTheme="majorHAnsi" w:eastAsia="Times New Roman" w:hAnsiTheme="majorHAnsi" w:cs="Arial"/>
          <w:kern w:val="36"/>
          <w:sz w:val="30"/>
          <w:szCs w:val="30"/>
        </w:rPr>
      </w:pPr>
      <w:proofErr w:type="spellStart"/>
      <w:r w:rsidRPr="00925352">
        <w:rPr>
          <w:rFonts w:asciiTheme="majorHAnsi" w:eastAsia="Times New Roman" w:hAnsiTheme="majorHAnsi" w:cs="Arial"/>
          <w:kern w:val="36"/>
          <w:sz w:val="30"/>
          <w:szCs w:val="30"/>
        </w:rPr>
        <w:lastRenderedPageBreak/>
        <w:t>WebSite</w:t>
      </w:r>
      <w:proofErr w:type="spellEnd"/>
      <w:r w:rsidRPr="00925352">
        <w:rPr>
          <w:rFonts w:asciiTheme="majorHAnsi" w:eastAsia="Times New Roman" w:hAnsiTheme="majorHAnsi" w:cs="Arial"/>
          <w:kern w:val="36"/>
          <w:sz w:val="30"/>
          <w:szCs w:val="30"/>
        </w:rPr>
        <w:t xml:space="preserve"> CỬA HÀNG </w:t>
      </w:r>
      <w:r w:rsidR="00543A26" w:rsidRPr="00925352">
        <w:rPr>
          <w:rFonts w:asciiTheme="majorHAnsi" w:eastAsia="Times New Roman" w:hAnsiTheme="majorHAnsi" w:cs="Arial"/>
          <w:kern w:val="36"/>
          <w:sz w:val="30"/>
          <w:szCs w:val="30"/>
        </w:rPr>
        <w:t>BÁ</w:t>
      </w:r>
      <w:r w:rsidR="00925352" w:rsidRPr="00925352">
        <w:rPr>
          <w:rFonts w:asciiTheme="majorHAnsi" w:eastAsia="Times New Roman" w:hAnsiTheme="majorHAnsi" w:cs="Arial"/>
          <w:kern w:val="36"/>
          <w:sz w:val="30"/>
          <w:szCs w:val="30"/>
        </w:rPr>
        <w:t>N</w:t>
      </w:r>
      <w:r w:rsidR="00543A26" w:rsidRPr="00925352">
        <w:rPr>
          <w:rFonts w:asciiTheme="majorHAnsi" w:eastAsia="Times New Roman" w:hAnsiTheme="majorHAnsi" w:cs="Arial"/>
          <w:kern w:val="36"/>
          <w:sz w:val="30"/>
          <w:szCs w:val="30"/>
        </w:rPr>
        <w:t xml:space="preserve"> ĐỒ</w:t>
      </w:r>
      <w:r w:rsidRPr="00925352">
        <w:rPr>
          <w:rFonts w:asciiTheme="majorHAnsi" w:eastAsia="Times New Roman" w:hAnsiTheme="majorHAnsi" w:cs="Arial"/>
          <w:kern w:val="36"/>
          <w:sz w:val="30"/>
          <w:szCs w:val="30"/>
        </w:rPr>
        <w:t xml:space="preserve"> (Web </w:t>
      </w:r>
      <w:proofErr w:type="spellStart"/>
      <w:r w:rsidRPr="00925352">
        <w:rPr>
          <w:rFonts w:asciiTheme="majorHAnsi" w:eastAsia="Times New Roman" w:hAnsiTheme="majorHAnsi" w:cs="Arial"/>
          <w:kern w:val="36"/>
          <w:sz w:val="30"/>
          <w:szCs w:val="30"/>
        </w:rPr>
        <w:t>tham</w:t>
      </w:r>
      <w:proofErr w:type="spellEnd"/>
      <w:r w:rsidRPr="00925352">
        <w:rPr>
          <w:rFonts w:asciiTheme="majorHAnsi" w:eastAsia="Times New Roman" w:hAnsiTheme="majorHAnsi" w:cs="Arial"/>
          <w:kern w:val="36"/>
          <w:sz w:val="30"/>
          <w:szCs w:val="30"/>
        </w:rPr>
        <w:t xml:space="preserve"> </w:t>
      </w:r>
      <w:proofErr w:type="spellStart"/>
      <w:r w:rsidRPr="00925352">
        <w:rPr>
          <w:rFonts w:asciiTheme="majorHAnsi" w:eastAsia="Times New Roman" w:hAnsiTheme="majorHAnsi" w:cs="Arial"/>
          <w:kern w:val="36"/>
          <w:sz w:val="30"/>
          <w:szCs w:val="30"/>
        </w:rPr>
        <w:t>khảo</w:t>
      </w:r>
      <w:proofErr w:type="spellEnd"/>
      <w:r w:rsidRPr="00925352">
        <w:rPr>
          <w:rFonts w:asciiTheme="majorHAnsi" w:eastAsia="Times New Roman" w:hAnsiTheme="majorHAnsi" w:cs="Arial"/>
          <w:kern w:val="36"/>
          <w:sz w:val="30"/>
          <w:szCs w:val="30"/>
        </w:rPr>
        <w:t>:</w:t>
      </w:r>
      <w:r w:rsidR="00925352" w:rsidRPr="00925352">
        <w:rPr>
          <w:rFonts w:asciiTheme="majorHAnsi" w:eastAsia="Times New Roman" w:hAnsiTheme="majorHAnsi" w:cs="Arial"/>
          <w:kern w:val="36"/>
          <w:sz w:val="30"/>
          <w:szCs w:val="30"/>
        </w:rPr>
        <w:t xml:space="preserve"> https://degrey.vn/</w:t>
      </w:r>
      <w:r w:rsidRPr="00925352">
        <w:rPr>
          <w:rFonts w:asciiTheme="majorHAnsi" w:eastAsia="Times New Roman" w:hAnsiTheme="majorHAnsi" w:cs="Arial"/>
          <w:kern w:val="36"/>
          <w:sz w:val="30"/>
          <w:szCs w:val="30"/>
        </w:rPr>
        <w:t>)</w:t>
      </w:r>
    </w:p>
    <w:p w:rsidR="00D71606" w:rsidRPr="00925352" w:rsidRDefault="00D71606" w:rsidP="00D7160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</w:pPr>
      <w:proofErr w:type="spellStart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>Mô</w:t>
      </w:r>
      <w:proofErr w:type="spellEnd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>tả</w:t>
      </w:r>
      <w:proofErr w:type="spellEnd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>WebSite</w:t>
      </w:r>
      <w:proofErr w:type="spellEnd"/>
    </w:p>
    <w:p w:rsidR="00D71606" w:rsidRPr="00925352" w:rsidRDefault="00925352" w:rsidP="00D71606">
      <w:pPr>
        <w:pStyle w:val="ListParagraph"/>
        <w:numPr>
          <w:ilvl w:val="0"/>
          <w:numId w:val="11"/>
        </w:numPr>
        <w:shd w:val="clear" w:color="auto" w:fill="FFFFFF"/>
        <w:spacing w:before="0" w:line="450" w:lineRule="atLeast"/>
        <w:outlineLvl w:val="2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Tất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cả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các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khách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hàng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mua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sản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phẩm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hàng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hoá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quần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,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áo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và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phụ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kiện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tại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 </w:t>
      </w:r>
      <w:r w:rsidRPr="00925352">
        <w:rPr>
          <w:rStyle w:val="Strong"/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DEGREY</w:t>
      </w:r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 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có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nhu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cầu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giao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hàng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trực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tiếp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tại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nhà</w:t>
      </w:r>
      <w:proofErr w:type="spellEnd"/>
      <w:r w:rsidR="00D71606" w:rsidRPr="00925352">
        <w:rPr>
          <w:rFonts w:asciiTheme="majorHAnsi" w:eastAsia="Times New Roman" w:hAnsiTheme="majorHAnsi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:rsidR="00925352" w:rsidRPr="00925352" w:rsidRDefault="00925352" w:rsidP="00D71606">
      <w:pPr>
        <w:pStyle w:val="ListParagraph"/>
        <w:numPr>
          <w:ilvl w:val="0"/>
          <w:numId w:val="11"/>
        </w:numPr>
        <w:shd w:val="clear" w:color="auto" w:fill="FFFFFF"/>
        <w:spacing w:before="0" w:line="450" w:lineRule="atLeast"/>
        <w:outlineLvl w:val="2"/>
        <w:rPr>
          <w:rFonts w:asciiTheme="majorHAnsi" w:hAnsiTheme="majorHAnsi" w:cs="Arial"/>
          <w:b/>
          <w:bCs/>
          <w:i/>
          <w:iCs/>
          <w:color w:val="000000" w:themeColor="text1"/>
          <w:kern w:val="36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Các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đơn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hàng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mua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thông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thường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gram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(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không</w:t>
      </w:r>
      <w:proofErr w:type="spellEnd"/>
      <w:proofErr w:type="gram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có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ưu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đãi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giá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)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trong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ngày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trước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18h30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trong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phạm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vi 10 km :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sẽ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được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xử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lý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đơn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hàng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và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giao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trong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1 - 3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ngày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hoặc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theo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thời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gian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yêu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cầu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cụ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thể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của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quí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khách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. </w:t>
      </w:r>
    </w:p>
    <w:p w:rsidR="00925352" w:rsidRPr="00925352" w:rsidRDefault="00925352" w:rsidP="00D71606">
      <w:pPr>
        <w:pStyle w:val="ListParagraph"/>
        <w:numPr>
          <w:ilvl w:val="0"/>
          <w:numId w:val="11"/>
        </w:numPr>
        <w:shd w:val="clear" w:color="auto" w:fill="FFFFFF"/>
        <w:spacing w:before="0" w:line="450" w:lineRule="atLeast"/>
        <w:outlineLvl w:val="2"/>
        <w:rPr>
          <w:rFonts w:asciiTheme="majorHAnsi" w:hAnsiTheme="majorHAnsi" w:cs="Arial"/>
          <w:b/>
          <w:bCs/>
          <w:i/>
          <w:iCs/>
          <w:color w:val="000000" w:themeColor="text1"/>
          <w:kern w:val="36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Đối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với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đơn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hàng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giao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hàng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ở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xa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thông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qua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dịch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vụ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vận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chuyển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thuê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ngoài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,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để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gram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an</w:t>
      </w:r>
      <w:proofErr w:type="gram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toàn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cho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hàng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hóa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của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quí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khách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, </w:t>
      </w:r>
      <w:r w:rsidRPr="00925352">
        <w:rPr>
          <w:rStyle w:val="Strong"/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DEGREY</w:t>
      </w:r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 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sẽ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đóng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gói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hàng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hóa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trong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các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bao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bì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hoặc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thùng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hàng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chuyên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dụng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lớn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hơn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kích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thước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hàng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.</w:t>
      </w:r>
      <w:r w:rsidRPr="00925352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</w:p>
    <w:p w:rsidR="00D71606" w:rsidRPr="00925352" w:rsidRDefault="00925352" w:rsidP="00D71606">
      <w:pPr>
        <w:pStyle w:val="ListParagraph"/>
        <w:numPr>
          <w:ilvl w:val="0"/>
          <w:numId w:val="11"/>
        </w:numPr>
        <w:shd w:val="clear" w:color="auto" w:fill="FFFFFF"/>
        <w:spacing w:before="0" w:line="450" w:lineRule="atLeast"/>
        <w:outlineLvl w:val="2"/>
        <w:rPr>
          <w:rFonts w:asciiTheme="majorHAnsi" w:hAnsiTheme="majorHAnsi" w:cs="Arial"/>
          <w:b/>
          <w:bCs/>
          <w:i/>
          <w:iCs/>
          <w:color w:val="000000" w:themeColor="text1"/>
          <w:kern w:val="36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Nếu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dịch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vụ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vận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chuyển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do </w:t>
      </w:r>
      <w:r w:rsidRPr="00925352">
        <w:rPr>
          <w:rStyle w:val="Strong"/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DEGREY</w:t>
      </w:r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 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hoặc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do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chúng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tôi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chỉ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định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sẽ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chịu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trách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nhiệm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với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hàng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hóa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và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các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rủi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ro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như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mất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mát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hoặc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hư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hại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của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hàng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hóa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trong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suốt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quá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trình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vận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chuyển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hàng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từ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 </w:t>
      </w:r>
      <w:r w:rsidRPr="00925352">
        <w:rPr>
          <w:rStyle w:val="Strong"/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DEGREY</w:t>
      </w:r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 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đến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quí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khách</w:t>
      </w:r>
      <w:proofErr w:type="spellEnd"/>
      <w:r w:rsidR="00D71606" w:rsidRPr="00925352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. </w:t>
      </w:r>
    </w:p>
    <w:p w:rsidR="00925352" w:rsidRPr="00925352" w:rsidRDefault="00925352" w:rsidP="00D71606">
      <w:pPr>
        <w:pStyle w:val="ListParagraph"/>
        <w:numPr>
          <w:ilvl w:val="0"/>
          <w:numId w:val="11"/>
        </w:numPr>
        <w:shd w:val="clear" w:color="auto" w:fill="FFFFFF"/>
        <w:spacing w:before="0" w:line="450" w:lineRule="atLeast"/>
        <w:outlineLvl w:val="2"/>
        <w:rPr>
          <w:rFonts w:asciiTheme="majorHAnsi" w:hAnsiTheme="majorHAnsi" w:cs="Arial"/>
          <w:b/>
          <w:bCs/>
          <w:i/>
          <w:iCs/>
          <w:color w:val="000000" w:themeColor="text1"/>
          <w:kern w:val="36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Nếu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dịch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vụ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vận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chuyển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do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quí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khách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chỉ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định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và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lựa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chọn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thì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quí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khách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sẽ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chịu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trách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nhiệm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với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hàng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hóa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và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các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rủi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ro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như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mất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mát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hoặc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hư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hại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của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hàng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hóa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trong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suốt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quá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trình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vận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chuyển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hàng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từ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 </w:t>
      </w:r>
      <w:r w:rsidRPr="00925352">
        <w:rPr>
          <w:rStyle w:val="Strong"/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DEGREY 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đến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quí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khách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.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Khách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hàng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sẽ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chịu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trách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nhiệm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cước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phí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và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tổn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thất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liên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quan</w:t>
      </w:r>
      <w:proofErr w:type="spellEnd"/>
      <w:r w:rsidRPr="00925352">
        <w:rPr>
          <w:rFonts w:asciiTheme="majorHAnsi" w:hAnsiTheme="majorHAnsi"/>
          <w:color w:val="000000" w:themeColor="text1"/>
          <w:spacing w:val="4"/>
          <w:sz w:val="24"/>
          <w:szCs w:val="24"/>
          <w:shd w:val="clear" w:color="auto" w:fill="FFFFFF"/>
        </w:rPr>
        <w:t>.</w:t>
      </w:r>
    </w:p>
    <w:p w:rsidR="00D71606" w:rsidRPr="0085516D" w:rsidRDefault="00D71606" w:rsidP="00D71606">
      <w:pPr>
        <w:pStyle w:val="ListParagraph"/>
        <w:shd w:val="clear" w:color="auto" w:fill="FFFFFF"/>
        <w:spacing w:line="450" w:lineRule="atLeast"/>
        <w:outlineLvl w:val="2"/>
        <w:rPr>
          <w:rFonts w:ascii="Arial" w:hAnsi="Arial" w:cs="Arial"/>
          <w:b/>
          <w:bCs/>
          <w:i/>
          <w:iCs/>
          <w:color w:val="595552"/>
          <w:kern w:val="36"/>
          <w:sz w:val="21"/>
          <w:szCs w:val="21"/>
          <w:bdr w:val="none" w:sz="0" w:space="0" w:color="auto" w:frame="1"/>
          <w:shd w:val="clear" w:color="auto" w:fill="FFFFFF"/>
        </w:rPr>
      </w:pPr>
    </w:p>
    <w:p w:rsidR="00D71606" w:rsidRPr="00925352" w:rsidRDefault="00D71606" w:rsidP="00D7160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</w:pPr>
      <w:proofErr w:type="spellStart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>Sơ</w:t>
      </w:r>
      <w:proofErr w:type="spellEnd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>đồ</w:t>
      </w:r>
      <w:proofErr w:type="spellEnd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>WebSite</w:t>
      </w:r>
      <w:proofErr w:type="spellEnd"/>
    </w:p>
    <w:p w:rsidR="00D71606" w:rsidRPr="00925352" w:rsidRDefault="00943F6F" w:rsidP="00D71606">
      <w:pPr>
        <w:rPr>
          <w:rFonts w:asciiTheme="majorHAnsi" w:hAnsiTheme="majorHAnsi"/>
        </w:rPr>
      </w:pPr>
      <w:r w:rsidRPr="00925352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679C6F" wp14:editId="2EE93055">
                <wp:simplePos x="0" y="0"/>
                <wp:positionH relativeFrom="column">
                  <wp:posOffset>2059940</wp:posOffset>
                </wp:positionH>
                <wp:positionV relativeFrom="paragraph">
                  <wp:posOffset>2307994</wp:posOffset>
                </wp:positionV>
                <wp:extent cx="186690" cy="0"/>
                <wp:effectExtent l="38100" t="38100" r="60960" b="95250"/>
                <wp:wrapNone/>
                <wp:docPr id="4876" name="Straight Connector 4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876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2pt,181.75pt" to="176.9pt,1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25352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EFF6D5" wp14:editId="0ADD2DF0">
                <wp:simplePos x="0" y="0"/>
                <wp:positionH relativeFrom="column">
                  <wp:posOffset>2060171</wp:posOffset>
                </wp:positionH>
                <wp:positionV relativeFrom="paragraph">
                  <wp:posOffset>1581381</wp:posOffset>
                </wp:positionV>
                <wp:extent cx="187036" cy="0"/>
                <wp:effectExtent l="38100" t="38100" r="60960" b="95250"/>
                <wp:wrapNone/>
                <wp:docPr id="4875" name="Straight Connector 4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03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875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2pt,124.5pt" to="176.9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25352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37FA85" wp14:editId="1892B236">
                <wp:simplePos x="0" y="0"/>
                <wp:positionH relativeFrom="column">
                  <wp:posOffset>2059940</wp:posOffset>
                </wp:positionH>
                <wp:positionV relativeFrom="paragraph">
                  <wp:posOffset>1171863</wp:posOffset>
                </wp:positionV>
                <wp:extent cx="0" cy="1149927"/>
                <wp:effectExtent l="57150" t="19050" r="76200" b="69850"/>
                <wp:wrapNone/>
                <wp:docPr id="4873" name="Straight Connector 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99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73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2pt,92.25pt" to="162.2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71606" w:rsidRPr="00925352">
        <w:rPr>
          <w:rFonts w:asciiTheme="majorHAnsi" w:hAnsiTheme="majorHAnsi"/>
          <w:noProof/>
        </w:rPr>
        <w:drawing>
          <wp:inline distT="0" distB="0" distL="0" distR="0" wp14:anchorId="4ECB78B0" wp14:editId="6EE1E52E">
            <wp:extent cx="5960853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71606" w:rsidRPr="00925352" w:rsidRDefault="00D71606" w:rsidP="00D7160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</w:pPr>
      <w:proofErr w:type="spellStart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lastRenderedPageBreak/>
        <w:t>Phác</w:t>
      </w:r>
      <w:proofErr w:type="spellEnd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>thảo</w:t>
      </w:r>
      <w:proofErr w:type="spellEnd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>WebSite</w:t>
      </w:r>
      <w:proofErr w:type="spellEnd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>Trang</w:t>
      </w:r>
      <w:proofErr w:type="spellEnd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>chủ</w:t>
      </w:r>
      <w:proofErr w:type="spellEnd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 xml:space="preserve"> (</w:t>
      </w:r>
      <w:proofErr w:type="spellStart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>Các</w:t>
      </w:r>
      <w:proofErr w:type="spellEnd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>bạn</w:t>
      </w:r>
      <w:proofErr w:type="spellEnd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>có</w:t>
      </w:r>
      <w:proofErr w:type="spellEnd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>thể</w:t>
      </w:r>
      <w:proofErr w:type="spellEnd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>sử</w:t>
      </w:r>
      <w:proofErr w:type="spellEnd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>dụng</w:t>
      </w:r>
      <w:proofErr w:type="spellEnd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 xml:space="preserve"> </w:t>
      </w:r>
      <w:proofErr w:type="spellStart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>photoshop</w:t>
      </w:r>
      <w:proofErr w:type="spellEnd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>, word</w:t>
      </w:r>
      <w:proofErr w:type="gramStart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>,…</w:t>
      </w:r>
      <w:proofErr w:type="gramEnd"/>
      <w:r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>)</w:t>
      </w:r>
    </w:p>
    <w:p w:rsidR="00D71606" w:rsidRPr="00925352" w:rsidRDefault="00D71606" w:rsidP="00D71606">
      <w:pPr>
        <w:rPr>
          <w:rFonts w:asciiTheme="majorHAnsi" w:hAnsiTheme="majorHAnsi"/>
          <w:b/>
          <w:i/>
          <w:sz w:val="24"/>
          <w:u w:val="single"/>
        </w:rPr>
      </w:pPr>
      <w:proofErr w:type="spellStart"/>
      <w:r w:rsidRPr="00925352">
        <w:rPr>
          <w:rFonts w:asciiTheme="majorHAnsi" w:hAnsiTheme="majorHAnsi"/>
          <w:b/>
          <w:i/>
          <w:sz w:val="24"/>
          <w:u w:val="single"/>
        </w:rPr>
        <w:t>Lưu</w:t>
      </w:r>
      <w:proofErr w:type="spellEnd"/>
      <w:r w:rsidRPr="00925352">
        <w:rPr>
          <w:rFonts w:asciiTheme="majorHAnsi" w:hAnsiTheme="majorHAnsi"/>
          <w:b/>
          <w:i/>
          <w:sz w:val="24"/>
          <w:u w:val="single"/>
        </w:rPr>
        <w:t xml:space="preserve"> ý:</w:t>
      </w:r>
      <w:r w:rsidRPr="00925352">
        <w:rPr>
          <w:rFonts w:asciiTheme="majorHAnsi" w:hAnsiTheme="majorHAnsi"/>
          <w:i/>
          <w:sz w:val="24"/>
        </w:rPr>
        <w:t xml:space="preserve"> </w:t>
      </w:r>
      <w:proofErr w:type="spellStart"/>
      <w:r w:rsidRPr="00925352">
        <w:rPr>
          <w:rFonts w:asciiTheme="majorHAnsi" w:hAnsiTheme="majorHAnsi"/>
          <w:i/>
          <w:sz w:val="24"/>
        </w:rPr>
        <w:t>Dựa</w:t>
      </w:r>
      <w:proofErr w:type="spellEnd"/>
      <w:r w:rsidRPr="00925352">
        <w:rPr>
          <w:rFonts w:asciiTheme="majorHAnsi" w:hAnsiTheme="majorHAnsi"/>
          <w:i/>
          <w:sz w:val="24"/>
        </w:rPr>
        <w:t xml:space="preserve"> </w:t>
      </w:r>
      <w:proofErr w:type="spellStart"/>
      <w:r w:rsidRPr="00925352">
        <w:rPr>
          <w:rFonts w:asciiTheme="majorHAnsi" w:hAnsiTheme="majorHAnsi"/>
          <w:i/>
          <w:sz w:val="24"/>
        </w:rPr>
        <w:t>vào</w:t>
      </w:r>
      <w:proofErr w:type="spellEnd"/>
      <w:r w:rsidRPr="00925352">
        <w:rPr>
          <w:rFonts w:asciiTheme="majorHAnsi" w:hAnsiTheme="majorHAnsi"/>
          <w:i/>
          <w:sz w:val="24"/>
        </w:rPr>
        <w:t xml:space="preserve"> </w:t>
      </w:r>
      <w:proofErr w:type="spellStart"/>
      <w:r w:rsidRPr="00925352">
        <w:rPr>
          <w:rFonts w:asciiTheme="majorHAnsi" w:hAnsiTheme="majorHAnsi"/>
          <w:i/>
          <w:sz w:val="24"/>
        </w:rPr>
        <w:t>các</w:t>
      </w:r>
      <w:proofErr w:type="spellEnd"/>
      <w:r w:rsidRPr="00925352">
        <w:rPr>
          <w:rFonts w:asciiTheme="majorHAnsi" w:hAnsiTheme="majorHAnsi"/>
          <w:i/>
          <w:sz w:val="24"/>
        </w:rPr>
        <w:t xml:space="preserve"> web </w:t>
      </w:r>
      <w:proofErr w:type="spellStart"/>
      <w:r w:rsidRPr="00925352">
        <w:rPr>
          <w:rFonts w:asciiTheme="majorHAnsi" w:hAnsiTheme="majorHAnsi"/>
          <w:i/>
          <w:sz w:val="24"/>
        </w:rPr>
        <w:t>tham</w:t>
      </w:r>
      <w:proofErr w:type="spellEnd"/>
      <w:r w:rsidRPr="00925352">
        <w:rPr>
          <w:rFonts w:asciiTheme="majorHAnsi" w:hAnsiTheme="majorHAnsi"/>
          <w:i/>
          <w:sz w:val="24"/>
        </w:rPr>
        <w:t xml:space="preserve"> </w:t>
      </w:r>
      <w:proofErr w:type="spellStart"/>
      <w:r w:rsidRPr="00925352">
        <w:rPr>
          <w:rFonts w:asciiTheme="majorHAnsi" w:hAnsiTheme="majorHAnsi"/>
          <w:i/>
          <w:sz w:val="24"/>
        </w:rPr>
        <w:t>khảo</w:t>
      </w:r>
      <w:proofErr w:type="spellEnd"/>
      <w:r w:rsidRPr="00925352">
        <w:rPr>
          <w:rFonts w:asciiTheme="majorHAnsi" w:hAnsiTheme="majorHAnsi"/>
          <w:i/>
          <w:sz w:val="24"/>
        </w:rPr>
        <w:t xml:space="preserve"> </w:t>
      </w:r>
      <w:proofErr w:type="spellStart"/>
      <w:r w:rsidRPr="00925352">
        <w:rPr>
          <w:rFonts w:asciiTheme="majorHAnsi" w:hAnsiTheme="majorHAnsi"/>
          <w:i/>
          <w:sz w:val="24"/>
        </w:rPr>
        <w:t>để</w:t>
      </w:r>
      <w:proofErr w:type="spellEnd"/>
      <w:r w:rsidRPr="00925352">
        <w:rPr>
          <w:rFonts w:asciiTheme="majorHAnsi" w:hAnsiTheme="majorHAnsi"/>
          <w:i/>
          <w:sz w:val="24"/>
        </w:rPr>
        <w:t xml:space="preserve"> </w:t>
      </w:r>
      <w:proofErr w:type="spellStart"/>
      <w:r w:rsidRPr="00925352">
        <w:rPr>
          <w:rFonts w:asciiTheme="majorHAnsi" w:hAnsiTheme="majorHAnsi"/>
          <w:i/>
          <w:sz w:val="24"/>
        </w:rPr>
        <w:t>phác</w:t>
      </w:r>
      <w:proofErr w:type="spellEnd"/>
      <w:r w:rsidRPr="00925352">
        <w:rPr>
          <w:rFonts w:asciiTheme="majorHAnsi" w:hAnsiTheme="majorHAnsi"/>
          <w:i/>
          <w:sz w:val="24"/>
        </w:rPr>
        <w:t xml:space="preserve"> </w:t>
      </w:r>
      <w:proofErr w:type="spellStart"/>
      <w:r w:rsidRPr="00925352">
        <w:rPr>
          <w:rFonts w:asciiTheme="majorHAnsi" w:hAnsiTheme="majorHAnsi"/>
          <w:i/>
          <w:sz w:val="24"/>
        </w:rPr>
        <w:t>thảo</w:t>
      </w:r>
      <w:proofErr w:type="spellEnd"/>
      <w:r w:rsidRPr="00925352">
        <w:rPr>
          <w:rFonts w:asciiTheme="majorHAnsi" w:hAnsiTheme="majorHAnsi"/>
          <w:i/>
          <w:sz w:val="24"/>
        </w:rPr>
        <w:t xml:space="preserve"> layout </w:t>
      </w:r>
      <w:proofErr w:type="spellStart"/>
      <w:r w:rsidRPr="00925352">
        <w:rPr>
          <w:rFonts w:asciiTheme="majorHAnsi" w:hAnsiTheme="majorHAnsi"/>
          <w:i/>
          <w:sz w:val="24"/>
        </w:rPr>
        <w:t>cho</w:t>
      </w:r>
      <w:proofErr w:type="spellEnd"/>
      <w:r w:rsidRPr="00925352">
        <w:rPr>
          <w:rFonts w:asciiTheme="majorHAnsi" w:hAnsiTheme="majorHAnsi"/>
          <w:i/>
          <w:sz w:val="24"/>
        </w:rPr>
        <w:t xml:space="preserve"> web </w:t>
      </w:r>
      <w:proofErr w:type="spellStart"/>
      <w:r w:rsidRPr="00925352">
        <w:rPr>
          <w:rFonts w:asciiTheme="majorHAnsi" w:hAnsiTheme="majorHAnsi"/>
          <w:i/>
          <w:sz w:val="24"/>
        </w:rPr>
        <w:t>của</w:t>
      </w:r>
      <w:proofErr w:type="spellEnd"/>
      <w:r w:rsidRPr="00925352">
        <w:rPr>
          <w:rFonts w:asciiTheme="majorHAnsi" w:hAnsiTheme="majorHAnsi"/>
          <w:i/>
          <w:sz w:val="24"/>
        </w:rPr>
        <w:t xml:space="preserve"> </w:t>
      </w:r>
      <w:proofErr w:type="spellStart"/>
      <w:r w:rsidRPr="00925352">
        <w:rPr>
          <w:rFonts w:asciiTheme="majorHAnsi" w:hAnsiTheme="majorHAnsi"/>
          <w:i/>
          <w:sz w:val="24"/>
        </w:rPr>
        <w:t>mình</w:t>
      </w:r>
      <w:proofErr w:type="spellEnd"/>
      <w:r w:rsidRPr="00925352">
        <w:rPr>
          <w:rFonts w:asciiTheme="majorHAnsi" w:hAnsiTheme="majorHAnsi"/>
          <w:i/>
          <w:sz w:val="24"/>
        </w:rPr>
        <w:t xml:space="preserve">. </w:t>
      </w:r>
      <w:proofErr w:type="spellStart"/>
      <w:r w:rsidRPr="00925352">
        <w:rPr>
          <w:rFonts w:asciiTheme="majorHAnsi" w:hAnsiTheme="majorHAnsi"/>
          <w:i/>
          <w:sz w:val="24"/>
        </w:rPr>
        <w:t>Có</w:t>
      </w:r>
      <w:proofErr w:type="spellEnd"/>
      <w:r w:rsidRPr="00925352">
        <w:rPr>
          <w:rFonts w:asciiTheme="majorHAnsi" w:hAnsiTheme="majorHAnsi"/>
          <w:i/>
          <w:sz w:val="24"/>
        </w:rPr>
        <w:t xml:space="preserve"> </w:t>
      </w:r>
      <w:proofErr w:type="spellStart"/>
      <w:r w:rsidRPr="00925352">
        <w:rPr>
          <w:rFonts w:asciiTheme="majorHAnsi" w:hAnsiTheme="majorHAnsi"/>
          <w:i/>
          <w:sz w:val="24"/>
        </w:rPr>
        <w:t>thể</w:t>
      </w:r>
      <w:proofErr w:type="spellEnd"/>
      <w:r w:rsidRPr="00925352">
        <w:rPr>
          <w:rFonts w:asciiTheme="majorHAnsi" w:hAnsiTheme="majorHAnsi"/>
          <w:i/>
          <w:sz w:val="24"/>
        </w:rPr>
        <w:t xml:space="preserve"> </w:t>
      </w:r>
      <w:proofErr w:type="spellStart"/>
      <w:r w:rsidRPr="00925352">
        <w:rPr>
          <w:rFonts w:asciiTheme="majorHAnsi" w:hAnsiTheme="majorHAnsi"/>
          <w:i/>
          <w:sz w:val="24"/>
        </w:rPr>
        <w:t>thêm</w:t>
      </w:r>
      <w:proofErr w:type="spellEnd"/>
      <w:r w:rsidRPr="00925352">
        <w:rPr>
          <w:rFonts w:asciiTheme="majorHAnsi" w:hAnsiTheme="majorHAnsi"/>
          <w:i/>
          <w:sz w:val="24"/>
        </w:rPr>
        <w:t xml:space="preserve">, </w:t>
      </w:r>
      <w:proofErr w:type="spellStart"/>
      <w:r w:rsidRPr="00925352">
        <w:rPr>
          <w:rFonts w:asciiTheme="majorHAnsi" w:hAnsiTheme="majorHAnsi"/>
          <w:i/>
          <w:sz w:val="24"/>
        </w:rPr>
        <w:t>bớt</w:t>
      </w:r>
      <w:proofErr w:type="spellEnd"/>
      <w:r w:rsidRPr="00925352">
        <w:rPr>
          <w:rFonts w:asciiTheme="majorHAnsi" w:hAnsiTheme="majorHAnsi"/>
          <w:i/>
          <w:sz w:val="24"/>
        </w:rPr>
        <w:t xml:space="preserve"> </w:t>
      </w:r>
      <w:proofErr w:type="spellStart"/>
      <w:r w:rsidRPr="00925352">
        <w:rPr>
          <w:rFonts w:asciiTheme="majorHAnsi" w:hAnsiTheme="majorHAnsi"/>
          <w:i/>
          <w:sz w:val="24"/>
        </w:rPr>
        <w:t>hoặc</w:t>
      </w:r>
      <w:proofErr w:type="spellEnd"/>
      <w:r w:rsidRPr="00925352">
        <w:rPr>
          <w:rFonts w:asciiTheme="majorHAnsi" w:hAnsiTheme="majorHAnsi"/>
          <w:i/>
          <w:sz w:val="24"/>
        </w:rPr>
        <w:t xml:space="preserve"> </w:t>
      </w:r>
      <w:proofErr w:type="spellStart"/>
      <w:r w:rsidRPr="00925352">
        <w:rPr>
          <w:rFonts w:asciiTheme="majorHAnsi" w:hAnsiTheme="majorHAnsi"/>
          <w:i/>
          <w:sz w:val="24"/>
        </w:rPr>
        <w:t>điều</w:t>
      </w:r>
      <w:proofErr w:type="spellEnd"/>
      <w:r w:rsidRPr="00925352">
        <w:rPr>
          <w:rFonts w:asciiTheme="majorHAnsi" w:hAnsiTheme="majorHAnsi"/>
          <w:i/>
          <w:sz w:val="24"/>
        </w:rPr>
        <w:t xml:space="preserve"> </w:t>
      </w:r>
      <w:proofErr w:type="spellStart"/>
      <w:r w:rsidRPr="00925352">
        <w:rPr>
          <w:rFonts w:asciiTheme="majorHAnsi" w:hAnsiTheme="majorHAnsi"/>
          <w:i/>
          <w:sz w:val="24"/>
        </w:rPr>
        <w:t>chỉnh</w:t>
      </w:r>
      <w:proofErr w:type="spellEnd"/>
      <w:r w:rsidRPr="00925352">
        <w:rPr>
          <w:rFonts w:asciiTheme="majorHAnsi" w:hAnsiTheme="majorHAnsi"/>
          <w:i/>
          <w:sz w:val="24"/>
        </w:rPr>
        <w:t xml:space="preserve"> </w:t>
      </w:r>
      <w:proofErr w:type="spellStart"/>
      <w:r w:rsidRPr="00925352">
        <w:rPr>
          <w:rFonts w:asciiTheme="majorHAnsi" w:hAnsiTheme="majorHAnsi"/>
          <w:i/>
          <w:sz w:val="24"/>
        </w:rPr>
        <w:t>khác</w:t>
      </w:r>
      <w:proofErr w:type="spellEnd"/>
      <w:r w:rsidRPr="00925352">
        <w:rPr>
          <w:rFonts w:asciiTheme="majorHAnsi" w:hAnsiTheme="majorHAnsi"/>
          <w:i/>
          <w:sz w:val="24"/>
        </w:rPr>
        <w:t xml:space="preserve"> so </w:t>
      </w:r>
      <w:proofErr w:type="spellStart"/>
      <w:r w:rsidRPr="00925352">
        <w:rPr>
          <w:rFonts w:asciiTheme="majorHAnsi" w:hAnsiTheme="majorHAnsi"/>
          <w:i/>
          <w:sz w:val="24"/>
        </w:rPr>
        <w:t>với</w:t>
      </w:r>
      <w:proofErr w:type="spellEnd"/>
      <w:r w:rsidRPr="00925352">
        <w:rPr>
          <w:rFonts w:asciiTheme="majorHAnsi" w:hAnsiTheme="majorHAnsi"/>
          <w:i/>
          <w:sz w:val="24"/>
        </w:rPr>
        <w:t xml:space="preserve"> </w:t>
      </w:r>
      <w:proofErr w:type="spellStart"/>
      <w:r w:rsidRPr="00925352">
        <w:rPr>
          <w:rFonts w:asciiTheme="majorHAnsi" w:hAnsiTheme="majorHAnsi"/>
          <w:i/>
          <w:sz w:val="24"/>
        </w:rPr>
        <w:t>trang</w:t>
      </w:r>
      <w:proofErr w:type="spellEnd"/>
      <w:r w:rsidRPr="00925352">
        <w:rPr>
          <w:rFonts w:asciiTheme="majorHAnsi" w:hAnsiTheme="majorHAnsi"/>
          <w:i/>
          <w:sz w:val="24"/>
        </w:rPr>
        <w:t xml:space="preserve"> </w:t>
      </w:r>
      <w:proofErr w:type="spellStart"/>
      <w:r w:rsidRPr="00925352">
        <w:rPr>
          <w:rFonts w:asciiTheme="majorHAnsi" w:hAnsiTheme="majorHAnsi"/>
          <w:i/>
          <w:sz w:val="24"/>
        </w:rPr>
        <w:t>gốc</w:t>
      </w:r>
      <w:proofErr w:type="spellEnd"/>
      <w:r w:rsidRPr="00925352">
        <w:rPr>
          <w:rFonts w:asciiTheme="majorHAnsi" w:hAnsiTheme="majorHAnsi"/>
          <w:i/>
          <w:sz w:val="24"/>
        </w:rPr>
        <w:t xml:space="preserve"> </w:t>
      </w:r>
      <w:proofErr w:type="spellStart"/>
      <w:r w:rsidRPr="00925352">
        <w:rPr>
          <w:rFonts w:asciiTheme="majorHAnsi" w:hAnsiTheme="majorHAnsi"/>
          <w:i/>
          <w:sz w:val="24"/>
        </w:rPr>
        <w:t>tham</w:t>
      </w:r>
      <w:proofErr w:type="spellEnd"/>
      <w:r w:rsidRPr="00925352">
        <w:rPr>
          <w:rFonts w:asciiTheme="majorHAnsi" w:hAnsiTheme="majorHAnsi"/>
          <w:i/>
          <w:sz w:val="24"/>
        </w:rPr>
        <w:t xml:space="preserve"> </w:t>
      </w:r>
      <w:proofErr w:type="spellStart"/>
      <w:r w:rsidRPr="00925352">
        <w:rPr>
          <w:rFonts w:asciiTheme="majorHAnsi" w:hAnsiTheme="majorHAnsi"/>
          <w:i/>
          <w:sz w:val="24"/>
        </w:rPr>
        <w:t>khảo</w:t>
      </w:r>
      <w:proofErr w:type="spellEnd"/>
      <w:r w:rsidRPr="00925352">
        <w:rPr>
          <w:rFonts w:asciiTheme="majorHAnsi" w:hAnsiTheme="majorHAnsi"/>
          <w:i/>
          <w:sz w:val="24"/>
        </w:rPr>
        <w:t xml:space="preserve"> </w:t>
      </w:r>
      <w:proofErr w:type="spellStart"/>
      <w:r w:rsidRPr="00925352">
        <w:rPr>
          <w:rFonts w:asciiTheme="majorHAnsi" w:hAnsiTheme="majorHAnsi"/>
          <w:i/>
          <w:sz w:val="24"/>
        </w:rPr>
        <w:t>cho</w:t>
      </w:r>
      <w:proofErr w:type="spellEnd"/>
      <w:r w:rsidRPr="00925352">
        <w:rPr>
          <w:rFonts w:asciiTheme="majorHAnsi" w:hAnsiTheme="majorHAnsi"/>
          <w:i/>
          <w:sz w:val="24"/>
        </w:rPr>
        <w:t xml:space="preserve"> </w:t>
      </w:r>
      <w:proofErr w:type="spellStart"/>
      <w:r w:rsidRPr="00925352">
        <w:rPr>
          <w:rFonts w:asciiTheme="majorHAnsi" w:hAnsiTheme="majorHAnsi"/>
          <w:i/>
          <w:sz w:val="24"/>
        </w:rPr>
        <w:t>đơn</w:t>
      </w:r>
      <w:proofErr w:type="spellEnd"/>
      <w:r w:rsidRPr="00925352">
        <w:rPr>
          <w:rFonts w:asciiTheme="majorHAnsi" w:hAnsiTheme="majorHAnsi"/>
          <w:i/>
          <w:sz w:val="24"/>
        </w:rPr>
        <w:t xml:space="preserve"> </w:t>
      </w:r>
      <w:proofErr w:type="spellStart"/>
      <w:r w:rsidRPr="00925352">
        <w:rPr>
          <w:rFonts w:asciiTheme="majorHAnsi" w:hAnsiTheme="majorHAnsi"/>
          <w:i/>
          <w:sz w:val="24"/>
        </w:rPr>
        <w:t>giản</w:t>
      </w:r>
      <w:proofErr w:type="spellEnd"/>
      <w:r w:rsidRPr="00925352">
        <w:rPr>
          <w:rFonts w:asciiTheme="majorHAnsi" w:hAnsiTheme="majorHAnsi"/>
          <w:i/>
          <w:sz w:val="24"/>
        </w:rPr>
        <w:t xml:space="preserve"> </w:t>
      </w:r>
      <w:proofErr w:type="spellStart"/>
      <w:r w:rsidRPr="00925352">
        <w:rPr>
          <w:rFonts w:asciiTheme="majorHAnsi" w:hAnsiTheme="majorHAnsi"/>
          <w:i/>
          <w:sz w:val="24"/>
        </w:rPr>
        <w:t>dễ</w:t>
      </w:r>
      <w:proofErr w:type="spellEnd"/>
      <w:r w:rsidRPr="00925352">
        <w:rPr>
          <w:rFonts w:asciiTheme="majorHAnsi" w:hAnsiTheme="majorHAnsi"/>
          <w:i/>
          <w:sz w:val="24"/>
        </w:rPr>
        <w:t xml:space="preserve"> </w:t>
      </w:r>
      <w:proofErr w:type="spellStart"/>
      <w:r w:rsidRPr="00925352">
        <w:rPr>
          <w:rFonts w:asciiTheme="majorHAnsi" w:hAnsiTheme="majorHAnsi"/>
          <w:i/>
          <w:sz w:val="24"/>
        </w:rPr>
        <w:t>thực</w:t>
      </w:r>
      <w:proofErr w:type="spellEnd"/>
      <w:r w:rsidRPr="00925352">
        <w:rPr>
          <w:rFonts w:asciiTheme="majorHAnsi" w:hAnsiTheme="majorHAnsi"/>
          <w:i/>
          <w:sz w:val="24"/>
        </w:rPr>
        <w:t xml:space="preserve"> </w:t>
      </w:r>
      <w:proofErr w:type="spellStart"/>
      <w:r w:rsidRPr="00925352">
        <w:rPr>
          <w:rFonts w:asciiTheme="majorHAnsi" w:hAnsiTheme="majorHAnsi"/>
          <w:i/>
          <w:sz w:val="24"/>
        </w:rPr>
        <w:t>hiện</w:t>
      </w:r>
      <w:proofErr w:type="spellEnd"/>
      <w:r w:rsidRPr="00925352">
        <w:rPr>
          <w:rFonts w:asciiTheme="majorHAnsi" w:hAnsiTheme="majorHAnsi"/>
          <w:b/>
          <w:i/>
          <w:sz w:val="24"/>
          <w:u w:val="single"/>
        </w:rPr>
        <w:t xml:space="preserve"> </w:t>
      </w:r>
      <w:proofErr w:type="spellStart"/>
      <w:r w:rsidRPr="00925352">
        <w:rPr>
          <w:rFonts w:asciiTheme="majorHAnsi" w:hAnsiTheme="majorHAnsi"/>
          <w:i/>
          <w:sz w:val="24"/>
        </w:rPr>
        <w:t>nhé</w:t>
      </w:r>
      <w:proofErr w:type="spellEnd"/>
      <w:r w:rsidRPr="00925352">
        <w:rPr>
          <w:rFonts w:asciiTheme="majorHAnsi" w:hAnsiTheme="majorHAnsi"/>
          <w:i/>
          <w:sz w:val="24"/>
        </w:rPr>
        <w:t>!</w:t>
      </w:r>
    </w:p>
    <w:p w:rsidR="00D71606" w:rsidRDefault="00D71606" w:rsidP="00D71606">
      <w:pPr>
        <w:shd w:val="clear" w:color="auto" w:fill="FFFFFF"/>
        <w:spacing w:after="0" w:line="240" w:lineRule="auto"/>
        <w:outlineLvl w:val="0"/>
      </w:pPr>
    </w:p>
    <w:p w:rsidR="00D71606" w:rsidRDefault="00970181" w:rsidP="00D71606">
      <w:pPr>
        <w:pStyle w:val="ListParagraph"/>
        <w:shd w:val="clear" w:color="auto" w:fill="FFFFFF"/>
        <w:spacing w:before="100" w:beforeAutospacing="1" w:after="100" w:afterAutospacing="1" w:line="450" w:lineRule="atLeast"/>
        <w:ind w:left="0" w:firstLine="0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41C419" wp14:editId="720CC726">
                <wp:simplePos x="0" y="0"/>
                <wp:positionH relativeFrom="column">
                  <wp:posOffset>2900680</wp:posOffset>
                </wp:positionH>
                <wp:positionV relativeFrom="paragraph">
                  <wp:posOffset>5075555</wp:posOffset>
                </wp:positionV>
                <wp:extent cx="0" cy="1557655"/>
                <wp:effectExtent l="57150" t="19050" r="76200" b="80645"/>
                <wp:wrapNone/>
                <wp:docPr id="4868" name="Straight Connector 4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76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68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4pt,399.65pt" to="228.4pt,5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7892ED6" wp14:editId="44D6B596">
                <wp:simplePos x="0" y="0"/>
                <wp:positionH relativeFrom="column">
                  <wp:posOffset>-54187</wp:posOffset>
                </wp:positionH>
                <wp:positionV relativeFrom="paragraph">
                  <wp:posOffset>38312</wp:posOffset>
                </wp:positionV>
                <wp:extent cx="5859146" cy="7145020"/>
                <wp:effectExtent l="0" t="0" r="27305" b="177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9146" cy="7145020"/>
                          <a:chOff x="61412" y="484641"/>
                          <a:chExt cx="5951220" cy="757428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61412" y="484641"/>
                            <a:ext cx="5951220" cy="75742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61412" y="625447"/>
                            <a:ext cx="5951220" cy="7433474"/>
                            <a:chOff x="61412" y="614158"/>
                            <a:chExt cx="5951220" cy="7433474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61412" y="7465133"/>
                              <a:ext cx="5951220" cy="582499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1606" w:rsidRPr="001B0C31" w:rsidRDefault="00970181" w:rsidP="00D71606">
                                <w:pPr>
                                  <w:tabs>
                                    <w:tab w:val="left" w:pos="2880"/>
                                    <w:tab w:val="left" w:pos="4500"/>
                                    <w:tab w:val="left" w:pos="7560"/>
                                  </w:tabs>
                                  <w:spacing w:after="0" w:line="240" w:lineRule="auto"/>
                                  <w:ind w:firstLine="180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(</w:t>
                                </w:r>
                                <w:proofErr w:type="gram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logo</w:t>
                                </w:r>
                                <w:proofErr w:type="gramEnd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Shop)</w:t>
                                </w:r>
                                <w:proofErr w:type="spellStart"/>
                                <w:r w:rsidR="00D71606"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Thông</w:t>
                                </w:r>
                                <w:proofErr w:type="spellEnd"/>
                                <w:r w:rsidR="00D71606"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tin </w:t>
                                </w: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shop     </w:t>
                                </w:r>
                                <w:proofErr w:type="spell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Hỗ</w:t>
                                </w:r>
                                <w:proofErr w:type="spellEnd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trợ</w:t>
                                </w:r>
                                <w:proofErr w:type="spellEnd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khách</w:t>
                                </w:r>
                                <w:proofErr w:type="spellEnd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hàng</w:t>
                                </w:r>
                                <w:proofErr w:type="spellEnd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  <w:proofErr w:type="spell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Thông</w:t>
                                </w:r>
                                <w:proofErr w:type="spellEnd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tin</w:t>
                                </w:r>
                                <w:r w:rsidR="00D71606"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&amp; </w:t>
                                </w:r>
                                <w:proofErr w:type="spell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Dịch</w:t>
                                </w:r>
                                <w:proofErr w:type="spellEnd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vụ</w:t>
                                </w:r>
                                <w:proofErr w:type="spellEnd"/>
                                <w:r w:rsidR="00D71606"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Follow 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216210" y="614158"/>
                              <a:ext cx="912309" cy="7090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1263829" y="2105420"/>
                              <a:ext cx="694055" cy="6210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3573959" y="2807392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5003451" y="2807392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4984193" y="1721213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476700" y="3769732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1869875" y="3752545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3501241" y="3752545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4834197" y="3752545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476721" y="5151934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476700" y="4453590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1606" w:rsidRPr="001B0C31" w:rsidRDefault="00D71606" w:rsidP="00D7160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27" style="position:absolute;margin-left:-4.25pt;margin-top:3pt;width:461.35pt;height:562.6pt;z-index:251662336;mso-width-relative:margin;mso-height-relative:margin" coordorigin="614,4846" coordsize="59512,75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">
                <v:rect id="Rectangle 2" o:spid="_x0000_s1028" style="position:absolute;left:614;top:4846;width:59512;height:75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tQ88QA&#10;AADaAAAADwAAAGRycy9kb3ducmV2LnhtbESPQWvCQBSE74L/YXmF3nRTD0Wiq6QBodBWiKmCt8fu&#10;M4nNvg3Zrab+erdQ6HGYmW+Y5XqwrbhQ7xvHCp6mCQhi7UzDlYLPcjOZg/AB2WDrmBT8kIf1ajxa&#10;YmrclQu67EIlIoR9igrqELpUSq9rsuinriOO3sn1FkOUfSVNj9cIt62cJcmztNhwXKixo7wm/bX7&#10;tgpofzgXt+Ob3r7rzBWch/Kl/FDq8WHIFiACDeE//Nd+NQpm8Hsl3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bUPPEAAAA2gAAAA8AAAAAAAAAAAAAAAAAmAIAAGRycy9k&#10;b3ducmV2LnhtbFBLBQYAAAAABAAEAPUAAACJAwAAAAA=&#10;" filled="f" strokecolor="#243f60 [1604]" strokeweight="2pt"/>
                <v:group id="Group 20" o:spid="_x0000_s1029" style="position:absolute;left:614;top:6254;width:59512;height:74335" coordorigin="614,6141" coordsize="59512,74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9" o:spid="_x0000_s1030" style="position:absolute;left:614;top:74651;width:59512;height: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Wo9sAA&#10;AADbAAAADwAAAGRycy9kb3ducmV2LnhtbERPS4vCMBC+C/6HMII3TRXx0TWKyCoefR3c29DMtmWb&#10;SW2yGv+9EQRv8/E9Z74MphI3alxpWcGgn4AgzqwuOVdwPm16UxDOI2usLJOCBzlYLtqtOaba3vlA&#10;t6PPRQxhl6KCwvs6ldJlBRl0fVsTR+7XNgZ9hE0udYP3GG4qOUySsTRYcmwosKZ1Qdnf8d8oYD07&#10;b/V69X0pJ9X1Z3QIw/00KNXthNUXCE/Bf8Rv907H+TN4/RIP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Wo9sAAAADbAAAADwAAAAAAAAAAAAAAAACYAgAAZHJzL2Rvd25y&#10;ZXYueG1sUEsFBgAAAAAEAAQA9QAAAIUDAAAAAA==&#10;" fillcolor="#fde9d9 [665]" strokecolor="#243f60 [1604]" strokeweight="2pt">
                    <v:textbox>
                      <w:txbxContent>
                        <w:p w:rsidR="00D71606" w:rsidRPr="001B0C31" w:rsidRDefault="00970181" w:rsidP="00D71606">
                          <w:pPr>
                            <w:tabs>
                              <w:tab w:val="left" w:pos="2880"/>
                              <w:tab w:val="left" w:pos="4500"/>
                              <w:tab w:val="left" w:pos="7560"/>
                            </w:tabs>
                            <w:spacing w:after="0" w:line="240" w:lineRule="auto"/>
                            <w:ind w:firstLine="180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(</w:t>
                          </w:r>
                          <w:proofErr w:type="gram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logo</w:t>
                          </w:r>
                          <w:proofErr w:type="gramEnd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Shop)</w:t>
                          </w:r>
                          <w:proofErr w:type="spellStart"/>
                          <w:r w:rsidR="00D71606"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Thông</w:t>
                          </w:r>
                          <w:proofErr w:type="spellEnd"/>
                          <w:r w:rsidR="00D71606"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tin </w:t>
                          </w: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shop     </w:t>
                          </w:r>
                          <w:proofErr w:type="spell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Hỗ</w:t>
                          </w:r>
                          <w:proofErr w:type="spellEnd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trợ</w:t>
                          </w:r>
                          <w:proofErr w:type="spellEnd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khách</w:t>
                          </w:r>
                          <w:proofErr w:type="spellEnd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hàng</w:t>
                          </w:r>
                          <w:proofErr w:type="spellEnd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  </w:t>
                          </w:r>
                          <w:proofErr w:type="spell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Thông</w:t>
                          </w:r>
                          <w:proofErr w:type="spellEnd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tin</w:t>
                          </w:r>
                          <w:r w:rsidR="00D71606"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&amp; </w:t>
                          </w:r>
                          <w:proofErr w:type="spell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Dịch</w:t>
                          </w:r>
                          <w:proofErr w:type="spellEnd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vụ</w:t>
                          </w:r>
                          <w:proofErr w:type="spellEnd"/>
                          <w:r w:rsidR="00D71606"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Follow us</w:t>
                          </w:r>
                        </w:p>
                      </w:txbxContent>
                    </v:textbox>
                  </v:rect>
                  <v:rect id="Rectangle 5" o:spid="_x0000_s1031" style="position:absolute;left:2162;top:6141;width:9123;height:7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Ih8QA&#10;AADaAAAADwAAAGRycy9kb3ducmV2LnhtbESPQWvCQBSE7wX/w/KE3pqNQkW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yyIfEAAAA2gAAAA8AAAAAAAAAAAAAAAAAmAIAAGRycy9k&#10;b3ducmV2LnhtbFBLBQYAAAAABAAEAPUAAACJAwAAAAA=&#10;" filled="f" strokecolor="#243f60 [1604]" strokeweight="2pt">
                    <v:textbox>
                      <w:txbxContent>
                        <w:p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Logo</w:t>
                          </w:r>
                        </w:p>
                      </w:txbxContent>
                    </v:textbox>
                  </v:rect>
                  <v:rect id="Rectangle 33" o:spid="_x0000_s1032" style="position:absolute;left:12638;top:21054;width:6940;height:6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75usYA&#10;AADbAAAADwAAAGRycy9kb3ducmV2LnhtbESPQWsCMRSE74X+h/AEL6Vmq1hkNYpURAUva0vr8bl5&#10;7i7dvCxJ1LW/vhEEj8PMfMNMZq2pxZmcrywreOslIIhzqysuFHx9Ll9HIHxA1lhbJgVX8jCbPj9N&#10;MNX2whmdd6EQEcI+RQVlCE0qpc9LMuh7tiGO3tE6gyFKV0jt8BLhppb9JHmXBiuOCyU29FFS/rs7&#10;GQXZaD9325fjKskO24b/Nj/DxfdKqW6nnY9BBGrDI3xvr7WCwQBuX+IP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75usYAAADbAAAADwAAAAAAAAAAAAAAAACYAgAAZHJz&#10;L2Rvd25yZXYueG1sUEsFBgAAAAAEAAQA9QAAAIsDAAAAAA==&#10;" fillcolor="white [3212]" strokecolor="#243f60 [1604]" strokeweight="2pt">
                    <v:textbox>
                      <w:txbxContent>
                        <w:p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36" o:spid="_x0000_s1033" style="position:absolute;left:35739;top:28073;width:6941;height:6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UEEsUA&#10;AADbAAAADwAAAGRycy9kb3ducmV2LnhtbESPQWvCQBSE7wX/w/IK3ppNK4ikrqKCUFALMW2ht8fu&#10;a5KafRuyq0Z/vVsQehxm5htmOu9tI07U+dqxguckBUGsnam5VPBRrJ8mIHxANtg4JgUX8jCfDR6m&#10;mBl35pxO+1CKCGGfoYIqhDaT0uuKLPrEtcTR+3GdxRBlV0rT4TnCbSNf0nQsLdYcFypsaVWRPuyP&#10;VgF9fv3m1++Nft/qhct5FYplsVNq+NgvXkEE6sN/+N5+MwpGY/j7En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xQQSxQAAANsAAAAPAAAAAAAAAAAAAAAAAJgCAABkcnMv&#10;ZG93bnJldi54bWxQSwUGAAAAAAQABAD1AAAAigMAAAAA&#10;" filled="f" strokecolor="#243f60 [1604]" strokeweight="2pt">
                    <v:textbox>
                      <w:txbxContent>
                        <w:p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37" o:spid="_x0000_s1034" style="position:absolute;left:50034;top:28073;width:6941;height:6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mhicUA&#10;AADbAAAADwAAAGRycy9kb3ducmV2LnhtbESPQWvCQBSE70L/w/IKvemmFrREV7GCUNAKMSr09th9&#10;TdJm34bsVmN/vSsIPQ4z8w0znXe2FidqfeVYwfMgAUGsnam4ULDPV/1XED4gG6wdk4ILeZjPHnpT&#10;TI07c0anXShEhLBPUUEZQpNK6XVJFv3ANcTR+3KtxRBlW0jT4jnCbS2HSTKSFiuOCyU2tCxJ/+x+&#10;rQI6HL+zv8+13m70wmW8DPlb/qHU02O3mIAI1IX/8L39bhS8jOH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iaGJxQAAANsAAAAPAAAAAAAAAAAAAAAAAJgCAABkcnMv&#10;ZG93bnJldi54bWxQSwUGAAAAAAQABAD1AAAAigMAAAAA&#10;" filled="f" strokecolor="#243f60 [1604]" strokeweight="2pt">
                    <v:textbox>
                      <w:txbxContent>
                        <w:p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38" o:spid="_x0000_s1035" style="position:absolute;left:49841;top:17212;width:6941;height:6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1+8EA&#10;AADbAAAADwAAAGRycy9kb3ducmV2LnhtbERPXWvCMBR9H/gfwhX2NlMnjFGNooIwcBNqVfDtklzb&#10;anNTmkw7f/3yIPh4ON+TWWdrcaXWV44VDAcJCGLtTMWFgl2+evsE4QOywdoxKfgjD7Np72WCqXE3&#10;zui6DYWIIexTVFCG0KRSel2SRT9wDXHkTq61GCJsC2lavMVwW8v3JPmQFiuODSU2tCxJX7a/VgHt&#10;D+fsflzrzbeeu4yXIV/kP0q99rv5GESgLjzFD/eXUTCKY+OX+APk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WNfvBAAAA2wAAAA8AAAAAAAAAAAAAAAAAmAIAAGRycy9kb3du&#10;cmV2LnhtbFBLBQYAAAAABAAEAPUAAACGAwAAAAA=&#10;" filled="f" strokecolor="#243f60 [1604]" strokeweight="2pt">
                    <v:textbox>
                      <w:txbxContent>
                        <w:p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39" o:spid="_x0000_s1036" style="position:absolute;left:4767;top:37697;width:6940;height:6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QYMUA&#10;AADbAAAADwAAAGRycy9kb3ducmV2LnhtbESPQWvCQBSE70L/w/IKvemmFsRGV7GCUNAKMSr09th9&#10;TdJm34bsVmN/vSsIPQ4z8w0znXe2FidqfeVYwfMgAUGsnam4ULDPV/0xCB+QDdaOScGFPMxnD70p&#10;psadOaPTLhQiQtinqKAMoUml9Loki37gGuLofbnWYoiyLaRp8RzhtpbDJBlJixXHhRIbWpakf3a/&#10;VgEdjt/Z3+dabzd64TJehvwt/1Dq6bFbTEAE6sJ/+N5+NwpeXuH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pBgxQAAANsAAAAPAAAAAAAAAAAAAAAAAJgCAABkcnMv&#10;ZG93bnJldi54bWxQSwUGAAAAAAQABAD1AAAAigMAAAAA&#10;" filled="f" strokecolor="#243f60 [1604]" strokeweight="2pt">
                    <v:textbox>
                      <w:txbxContent>
                        <w:p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40" o:spid="_x0000_s1037" style="position:absolute;left:18698;top:37525;width:6941;height:6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ZKgMEA&#10;AADbAAAADwAAAGRycy9kb3ducmV2LnhtbERPXWvCMBR9H/gfwhX2NlOHjFGNooIwcBNqVfDtklzb&#10;anNTmkw7f/3yIPh4ON+TWWdrcaXWV44VDAcJCGLtTMWFgl2+evsE4QOywdoxKfgjD7Np72WCqXE3&#10;zui6DYWIIexTVFCG0KRSel2SRT9wDXHkTq61GCJsC2lavMVwW8v3JPmQFiuODSU2tCxJX7a/VgHt&#10;D+fsflzrzbeeu4yXIV/kP0q99rv5GESgLjzFD/eXUTCK6+OX+APk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mSoDBAAAA2wAAAA8AAAAAAAAAAAAAAAAAmAIAAGRycy9kb3du&#10;cmV2LnhtbFBLBQYAAAAABAAEAPUAAACGAwAAAAA=&#10;" filled="f" strokecolor="#243f60 [1604]" strokeweight="2pt">
                    <v:textbox>
                      <w:txbxContent>
                        <w:p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41" o:spid="_x0000_s1038" style="position:absolute;left:35012;top:37525;width:6940;height:6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rvG8UA&#10;AADbAAAADwAAAGRycy9kb3ducmV2LnhtbESP3WrCQBSE7wXfYTmCd7pRpJToKioIhf5AjBZ6d9g9&#10;TVKzZ0N2q9Gn7xYEL4eZ+YZZrDpbizO1vnKsYDJOQBBrZyouFBzy3egZhA/IBmvHpOBKHlbLfm+B&#10;qXEXzui8D4WIEPYpKihDaFIpvS7Joh+7hjh63661GKJsC2lavES4reU0SZ6kxYrjQokNbUvSp/2v&#10;VUDHz5/s9vWqP9702mW8Dfkmf1dqOOjWcxCBuvAI39svRsFsAv9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Ku8bxQAAANsAAAAPAAAAAAAAAAAAAAAAAJgCAABkcnMv&#10;ZG93bnJldi54bWxQSwUGAAAAAAQABAD1AAAAigMAAAAA&#10;" filled="f" strokecolor="#243f60 [1604]" strokeweight="2pt">
                    <v:textbox>
                      <w:txbxContent>
                        <w:p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42" o:spid="_x0000_s1039" style="position:absolute;left:48341;top:37525;width:6941;height:6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hxbMUA&#10;AADbAAAADwAAAGRycy9kb3ducmV2LnhtbESPQWvCQBSE70L/w/IKvZlNpYikrmKFgmAVYlrB22P3&#10;mcRm34bsVtP+elcQehxm5htmOu9tI87U+dqxguckBUGsnam5VPBZvA8nIHxANtg4JgW/5GE+exhM&#10;MTPuwjmdd6EUEcI+QwVVCG0mpdcVWfSJa4mjd3SdxRBlV0rT4SXCbSNHaTqWFmuOCxW2tKxIf+9+&#10;rAL62p/yv8Nabz/0wuW8DMVbsVHq6bFfvIII1If/8L29MgpeRnD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HFsxQAAANsAAAAPAAAAAAAAAAAAAAAAAJgCAABkcnMv&#10;ZG93bnJldi54bWxQSwUGAAAAAAQABAD1AAAAigMAAAAA&#10;" filled="f" strokecolor="#243f60 [1604]" strokeweight="2pt">
                    <v:textbox>
                      <w:txbxContent>
                        <w:p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43" o:spid="_x0000_s1040" style="position:absolute;left:4767;top:51519;width:6940;height:6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TU98UA&#10;AADbAAAADwAAAGRycy9kb3ducmV2LnhtbESPQWvCQBSE70L/w/IKvemmVqREV7GCUNAKMSr09th9&#10;TdJm34bsVmN/vSsIPQ4z8w0znXe2FidqfeVYwfMgAUGsnam4ULDPV/1XED4gG6wdk4ILeZjPHnpT&#10;TI07c0anXShEhLBPUUEZQpNK6XVJFv3ANcTR+3KtxRBlW0jT4jnCbS2HSTKWFiuOCyU2tCxJ/+x+&#10;rQI6HL+zv8+13m70wmW8DPlb/qHU02O3mIAI1IX/8L39bhSMXuD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tNT3xQAAANsAAAAPAAAAAAAAAAAAAAAAAJgCAABkcnMv&#10;ZG93bnJldi54bWxQSwUGAAAAAAQABAD1AAAAigMAAAAA&#10;" filled="f" strokecolor="#243f60 [1604]" strokeweight="2pt">
                    <v:textbox>
                      <w:txbxContent>
                        <w:p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44" o:spid="_x0000_s1041" style="position:absolute;left:4767;top:44535;width:6940;height:6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Mg8UA&#10;AADbAAAADwAAAGRycy9kb3ducmV2LnhtbESPQWvCQBSE74X+h+UVems2FRFJXcUKBaEqxLSCt8fu&#10;M4nNvg3ZVdP+elcQehxm5htmMuttI87U+dqxgtckBUGsnam5VPBVfLyMQfiAbLBxTAp+ycNs+vgw&#10;wcy4C+d03oZSRAj7DBVUIbSZlF5XZNEnriWO3sF1FkOUXSlNh5cIt40cpOlIWqw5LlTY0qIi/bM9&#10;WQX0vTvmf/tPvVnpuct5EYr3Yq3U81M/fwMRqA//4Xt7aRQMh3D7En+An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XUyDxQAAANsAAAAPAAAAAAAAAAAAAAAAAJgCAABkcnMv&#10;ZG93bnJldi54bWxQSwUGAAAAAAQABAD1AAAAigMAAAAA&#10;" filled="f" strokecolor="#243f60 [1604]" strokeweight="2pt">
                    <v:textbox>
                      <w:txbxContent>
                        <w:p w:rsidR="00D71606" w:rsidRPr="001B0C31" w:rsidRDefault="00D71606" w:rsidP="00D71606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012044" wp14:editId="523FDCAB">
                <wp:simplePos x="0" y="0"/>
                <wp:positionH relativeFrom="column">
                  <wp:posOffset>-33655</wp:posOffset>
                </wp:positionH>
                <wp:positionV relativeFrom="paragraph">
                  <wp:posOffset>3020695</wp:posOffset>
                </wp:positionV>
                <wp:extent cx="5859145" cy="0"/>
                <wp:effectExtent l="38100" t="38100" r="65405" b="952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91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237.85pt" to="458.7pt,2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6789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0171A5" wp14:editId="0D71CBDE">
                <wp:simplePos x="0" y="0"/>
                <wp:positionH relativeFrom="column">
                  <wp:posOffset>4110355</wp:posOffset>
                </wp:positionH>
                <wp:positionV relativeFrom="paragraph">
                  <wp:posOffset>5527040</wp:posOffset>
                </wp:positionV>
                <wp:extent cx="683260" cy="585470"/>
                <wp:effectExtent l="0" t="0" r="21590" b="24130"/>
                <wp:wrapNone/>
                <wp:docPr id="4871" name="Rectangle 4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5854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894" w:rsidRPr="001B0C31" w:rsidRDefault="00967894" w:rsidP="00967894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71" o:spid="_x0000_s1042" style="position:absolute;margin-left:323.65pt;margin-top:435.2pt;width:53.8pt;height:46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" filled="f" strokecolor="#243f60 [1604]" strokeweight="2pt">
                <v:textbox>
                  <w:txbxContent>
                    <w:p w:rsidR="00967894" w:rsidRPr="001B0C31" w:rsidRDefault="00967894" w:rsidP="00967894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789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A6BFF7" wp14:editId="551F4909">
                <wp:simplePos x="0" y="0"/>
                <wp:positionH relativeFrom="column">
                  <wp:posOffset>1012190</wp:posOffset>
                </wp:positionH>
                <wp:positionV relativeFrom="paragraph">
                  <wp:posOffset>5552440</wp:posOffset>
                </wp:positionV>
                <wp:extent cx="683260" cy="585470"/>
                <wp:effectExtent l="0" t="0" r="21590" b="24130"/>
                <wp:wrapNone/>
                <wp:docPr id="4872" name="Rectangle 4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5854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894" w:rsidRPr="001B0C31" w:rsidRDefault="00967894" w:rsidP="00967894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72" o:spid="_x0000_s1043" style="position:absolute;margin-left:79.7pt;margin-top:437.2pt;width:53.8pt;height:46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" filled="f" strokecolor="#243f60 [1604]" strokeweight="2pt">
                <v:textbox>
                  <w:txbxContent>
                    <w:p w:rsidR="00967894" w:rsidRPr="001B0C31" w:rsidRDefault="00967894" w:rsidP="00967894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789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E9F981" wp14:editId="49159790">
                <wp:simplePos x="0" y="0"/>
                <wp:positionH relativeFrom="column">
                  <wp:posOffset>4669155</wp:posOffset>
                </wp:positionH>
                <wp:positionV relativeFrom="paragraph">
                  <wp:posOffset>4444365</wp:posOffset>
                </wp:positionV>
                <wp:extent cx="683260" cy="585470"/>
                <wp:effectExtent l="0" t="0" r="21590" b="2413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5854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894" w:rsidRPr="001B0C31" w:rsidRDefault="00967894" w:rsidP="00967894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44" style="position:absolute;margin-left:367.65pt;margin-top:349.95pt;width:53.8pt;height:46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" filled="f" strokecolor="#243f60 [1604]" strokeweight="2pt">
                <v:textbox>
                  <w:txbxContent>
                    <w:p w:rsidR="00967894" w:rsidRPr="001B0C31" w:rsidRDefault="00967894" w:rsidP="00967894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789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645703" wp14:editId="106AF6EB">
                <wp:simplePos x="0" y="0"/>
                <wp:positionH relativeFrom="column">
                  <wp:posOffset>4669155</wp:posOffset>
                </wp:positionH>
                <wp:positionV relativeFrom="paragraph">
                  <wp:posOffset>3778250</wp:posOffset>
                </wp:positionV>
                <wp:extent cx="683260" cy="585470"/>
                <wp:effectExtent l="0" t="0" r="21590" b="241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5854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894" w:rsidRPr="001B0C31" w:rsidRDefault="00967894" w:rsidP="00967894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45" style="position:absolute;margin-left:367.65pt;margin-top:297.5pt;width:53.8pt;height:46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" filled="f" strokecolor="#243f60 [1604]" strokeweight="2pt">
                <v:textbox>
                  <w:txbxContent>
                    <w:p w:rsidR="00967894" w:rsidRPr="001B0C31" w:rsidRDefault="00967894" w:rsidP="00967894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789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0789CC" wp14:editId="2F3E1D05">
                <wp:simplePos x="0" y="0"/>
                <wp:positionH relativeFrom="column">
                  <wp:posOffset>3354705</wp:posOffset>
                </wp:positionH>
                <wp:positionV relativeFrom="paragraph">
                  <wp:posOffset>4446905</wp:posOffset>
                </wp:positionV>
                <wp:extent cx="683260" cy="585470"/>
                <wp:effectExtent l="0" t="0" r="21590" b="241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5854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894" w:rsidRPr="001B0C31" w:rsidRDefault="00967894" w:rsidP="00967894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46" style="position:absolute;margin-left:264.15pt;margin-top:350.15pt;width:53.8pt;height:46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" filled="f" strokecolor="#243f60 [1604]" strokeweight="2pt">
                <v:textbox>
                  <w:txbxContent>
                    <w:p w:rsidR="00967894" w:rsidRPr="001B0C31" w:rsidRDefault="00967894" w:rsidP="00967894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789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EC0E59" wp14:editId="06EF5BC1">
                <wp:simplePos x="0" y="0"/>
                <wp:positionH relativeFrom="column">
                  <wp:posOffset>3358515</wp:posOffset>
                </wp:positionH>
                <wp:positionV relativeFrom="paragraph">
                  <wp:posOffset>3782060</wp:posOffset>
                </wp:positionV>
                <wp:extent cx="683260" cy="585470"/>
                <wp:effectExtent l="0" t="0" r="21590" b="241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5854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894" w:rsidRPr="001B0C31" w:rsidRDefault="00967894" w:rsidP="00967894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47" style="position:absolute;margin-left:264.45pt;margin-top:297.8pt;width:53.8pt;height:46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" filled="f" strokecolor="#243f60 [1604]" strokeweight="2pt">
                <v:textbox>
                  <w:txbxContent>
                    <w:p w:rsidR="00967894" w:rsidRPr="001B0C31" w:rsidRDefault="00967894" w:rsidP="00967894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789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9FB27D" wp14:editId="348F21CE">
                <wp:simplePos x="0" y="0"/>
                <wp:positionH relativeFrom="column">
                  <wp:posOffset>-29845</wp:posOffset>
                </wp:positionH>
                <wp:positionV relativeFrom="paragraph">
                  <wp:posOffset>5071110</wp:posOffset>
                </wp:positionV>
                <wp:extent cx="5859145" cy="0"/>
                <wp:effectExtent l="38100" t="38100" r="65405" b="95250"/>
                <wp:wrapNone/>
                <wp:docPr id="4866" name="Straight Connector 4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91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6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5pt,399.3pt" to="459pt,3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6789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109EBF" wp14:editId="02A6E719">
                <wp:simplePos x="0" y="0"/>
                <wp:positionH relativeFrom="column">
                  <wp:posOffset>1720215</wp:posOffset>
                </wp:positionH>
                <wp:positionV relativeFrom="paragraph">
                  <wp:posOffset>4446905</wp:posOffset>
                </wp:positionV>
                <wp:extent cx="683260" cy="585470"/>
                <wp:effectExtent l="0" t="0" r="21590" b="241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5854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894" w:rsidRPr="001B0C31" w:rsidRDefault="00967894" w:rsidP="00967894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48" style="position:absolute;margin-left:135.45pt;margin-top:350.15pt;width:53.8pt;height:46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" filled="f" strokecolor="#243f60 [1604]" strokeweight="2pt">
                <v:textbox>
                  <w:txbxContent>
                    <w:p w:rsidR="00967894" w:rsidRPr="001B0C31" w:rsidRDefault="00967894" w:rsidP="00967894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789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FC5829" wp14:editId="06CF11F0">
                <wp:simplePos x="0" y="0"/>
                <wp:positionH relativeFrom="column">
                  <wp:posOffset>1744345</wp:posOffset>
                </wp:positionH>
                <wp:positionV relativeFrom="paragraph">
                  <wp:posOffset>3781425</wp:posOffset>
                </wp:positionV>
                <wp:extent cx="683260" cy="585470"/>
                <wp:effectExtent l="0" t="0" r="21590" b="241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5854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894" w:rsidRPr="001B0C31" w:rsidRDefault="00967894" w:rsidP="00967894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49" style="position:absolute;margin-left:137.35pt;margin-top:297.75pt;width:53.8pt;height:46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" filled="f" strokecolor="#243f60 [1604]" strokeweight="2pt">
                <v:textbox>
                  <w:txbxContent>
                    <w:p w:rsidR="00967894" w:rsidRPr="001B0C31" w:rsidRDefault="00967894" w:rsidP="00967894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789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EFE407" wp14:editId="1E0BB118">
                <wp:simplePos x="0" y="0"/>
                <wp:positionH relativeFrom="column">
                  <wp:posOffset>4491990</wp:posOffset>
                </wp:positionH>
                <wp:positionV relativeFrom="paragraph">
                  <wp:posOffset>960755</wp:posOffset>
                </wp:positionV>
                <wp:extent cx="0" cy="2073910"/>
                <wp:effectExtent l="57150" t="19050" r="76200" b="7874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39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3.7pt,75.65pt" to="353.7pt,2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6789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F3EB1F" wp14:editId="368FFF25">
                <wp:simplePos x="0" y="0"/>
                <wp:positionH relativeFrom="column">
                  <wp:posOffset>3039110</wp:posOffset>
                </wp:positionH>
                <wp:positionV relativeFrom="paragraph">
                  <wp:posOffset>960755</wp:posOffset>
                </wp:positionV>
                <wp:extent cx="0" cy="2048510"/>
                <wp:effectExtent l="57150" t="19050" r="76200" b="850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485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9.3pt,75.65pt" to="239.3pt,2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6789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3C0415" wp14:editId="12758B13">
                <wp:simplePos x="0" y="0"/>
                <wp:positionH relativeFrom="column">
                  <wp:posOffset>3023235</wp:posOffset>
                </wp:positionH>
                <wp:positionV relativeFrom="paragraph">
                  <wp:posOffset>1997075</wp:posOffset>
                </wp:positionV>
                <wp:extent cx="2800985" cy="6350"/>
                <wp:effectExtent l="38100" t="38100" r="56515" b="889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985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05pt,157.25pt" to="458.6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6789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650B87" wp14:editId="397819A7">
                <wp:simplePos x="0" y="0"/>
                <wp:positionH relativeFrom="column">
                  <wp:posOffset>3424555</wp:posOffset>
                </wp:positionH>
                <wp:positionV relativeFrom="paragraph">
                  <wp:posOffset>1194435</wp:posOffset>
                </wp:positionV>
                <wp:extent cx="683260" cy="585470"/>
                <wp:effectExtent l="0" t="0" r="21590" b="241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5854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259" w:rsidRPr="001B0C31" w:rsidRDefault="004B6259" w:rsidP="004B6259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50" style="position:absolute;margin-left:269.65pt;margin-top:94.05pt;width:53.8pt;height:46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" filled="f" strokecolor="#243f60 [1604]" strokeweight="2pt">
                <v:textbox>
                  <w:txbxContent>
                    <w:p w:rsidR="004B6259" w:rsidRPr="001B0C31" w:rsidRDefault="004B6259" w:rsidP="004B6259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789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7CECD1" wp14:editId="0695DCE7">
                <wp:simplePos x="0" y="0"/>
                <wp:positionH relativeFrom="column">
                  <wp:posOffset>-58420</wp:posOffset>
                </wp:positionH>
                <wp:positionV relativeFrom="paragraph">
                  <wp:posOffset>956945</wp:posOffset>
                </wp:positionV>
                <wp:extent cx="5859780" cy="0"/>
                <wp:effectExtent l="38100" t="38100" r="64770" b="952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9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75.35pt" to="456.8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6789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484EA1" wp14:editId="76FD3F9E">
                <wp:simplePos x="0" y="0"/>
                <wp:positionH relativeFrom="column">
                  <wp:posOffset>4814147</wp:posOffset>
                </wp:positionH>
                <wp:positionV relativeFrom="paragraph">
                  <wp:posOffset>165312</wp:posOffset>
                </wp:positionV>
                <wp:extent cx="824230" cy="666268"/>
                <wp:effectExtent l="0" t="0" r="13970" b="196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666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259" w:rsidRPr="004B6259" w:rsidRDefault="004B6259" w:rsidP="004B625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B6259">
                              <w:rPr>
                                <w:sz w:val="20"/>
                                <w:szCs w:val="20"/>
                              </w:rPr>
                              <w:t>Công</w:t>
                            </w:r>
                            <w:proofErr w:type="spellEnd"/>
                            <w:r w:rsidRPr="004B62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B6259">
                              <w:rPr>
                                <w:sz w:val="20"/>
                                <w:szCs w:val="20"/>
                              </w:rPr>
                              <w:t>cụ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625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kiếm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,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giỏ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51" style="position:absolute;margin-left:379.05pt;margin-top:13pt;width:64.9pt;height:5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" fillcolor="white [3201]" strokecolor="#f79646 [3209]" strokeweight="2pt">
                <v:textbox>
                  <w:txbxContent>
                    <w:p w:rsidR="004B6259" w:rsidRPr="004B6259" w:rsidRDefault="004B6259" w:rsidP="004B625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4B6259">
                        <w:rPr>
                          <w:sz w:val="20"/>
                          <w:szCs w:val="20"/>
                        </w:rPr>
                        <w:t>Công</w:t>
                      </w:r>
                      <w:proofErr w:type="spellEnd"/>
                      <w:r w:rsidRPr="004B625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B6259">
                        <w:rPr>
                          <w:sz w:val="20"/>
                          <w:szCs w:val="20"/>
                        </w:rPr>
                        <w:t>cụ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4B6259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tìm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kiếm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,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giỏ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hàng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78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7E7506" wp14:editId="4A5C6549">
                <wp:simplePos x="0" y="0"/>
                <wp:positionH relativeFrom="column">
                  <wp:posOffset>3806613</wp:posOffset>
                </wp:positionH>
                <wp:positionV relativeFrom="paragraph">
                  <wp:posOffset>165312</wp:posOffset>
                </wp:positionV>
                <wp:extent cx="684530" cy="666268"/>
                <wp:effectExtent l="0" t="0" r="20320" b="1968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666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259" w:rsidRDefault="004B6259" w:rsidP="004B6259">
                            <w:pPr>
                              <w:jc w:val="center"/>
                            </w:pPr>
                            <w:proofErr w:type="spellStart"/>
                            <w:r>
                              <w:t>Giới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52" style="position:absolute;margin-left:299.75pt;margin-top:13pt;width:53.9pt;height:52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" fillcolor="white [3201]" strokecolor="#f79646 [3209]" strokeweight="2pt">
                <v:textbox>
                  <w:txbxContent>
                    <w:p w:rsidR="004B6259" w:rsidRDefault="004B6259" w:rsidP="004B6259">
                      <w:pPr>
                        <w:jc w:val="center"/>
                      </w:pPr>
                      <w:proofErr w:type="spellStart"/>
                      <w:r>
                        <w:t>Giới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thiệu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78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A66FF8" wp14:editId="6D225DC0">
                <wp:simplePos x="0" y="0"/>
                <wp:positionH relativeFrom="column">
                  <wp:posOffset>3120813</wp:posOffset>
                </wp:positionH>
                <wp:positionV relativeFrom="paragraph">
                  <wp:posOffset>165312</wp:posOffset>
                </wp:positionV>
                <wp:extent cx="684530" cy="666268"/>
                <wp:effectExtent l="0" t="0" r="20320" b="196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666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C05" w:rsidRPr="00E16C05" w:rsidRDefault="00E16C05" w:rsidP="00E16C0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16C05">
                              <w:rPr>
                                <w:sz w:val="20"/>
                                <w:szCs w:val="20"/>
                              </w:rPr>
                              <w:t>Sự</w:t>
                            </w:r>
                            <w:proofErr w:type="spellEnd"/>
                            <w:r w:rsidRPr="00E16C0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16C05">
                              <w:rPr>
                                <w:sz w:val="20"/>
                                <w:szCs w:val="20"/>
                              </w:rPr>
                              <w:t>kiện</w:t>
                            </w:r>
                            <w:proofErr w:type="spellEnd"/>
                            <w:r w:rsidRPr="00E16C0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16C05">
                              <w:rPr>
                                <w:sz w:val="20"/>
                                <w:szCs w:val="20"/>
                              </w:rPr>
                              <w:t>mới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53" style="position:absolute;margin-left:245.75pt;margin-top:13pt;width:53.9pt;height:52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" fillcolor="white [3201]" strokecolor="#f79646 [3209]" strokeweight="2pt">
                <v:textbox>
                  <w:txbxContent>
                    <w:p w:rsidR="00E16C05" w:rsidRPr="00E16C05" w:rsidRDefault="00E16C05" w:rsidP="00E16C0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16C05">
                        <w:rPr>
                          <w:sz w:val="20"/>
                          <w:szCs w:val="20"/>
                        </w:rPr>
                        <w:t>Sự</w:t>
                      </w:r>
                      <w:proofErr w:type="spellEnd"/>
                      <w:r w:rsidRPr="00E16C0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16C05">
                        <w:rPr>
                          <w:sz w:val="20"/>
                          <w:szCs w:val="20"/>
                        </w:rPr>
                        <w:t>kiện</w:t>
                      </w:r>
                      <w:proofErr w:type="spellEnd"/>
                      <w:r w:rsidRPr="00E16C0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16C05">
                        <w:rPr>
                          <w:sz w:val="20"/>
                          <w:szCs w:val="20"/>
                        </w:rPr>
                        <w:t>mới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78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7374BA" wp14:editId="1A51E5A7">
                <wp:simplePos x="0" y="0"/>
                <wp:positionH relativeFrom="column">
                  <wp:posOffset>2435013</wp:posOffset>
                </wp:positionH>
                <wp:positionV relativeFrom="paragraph">
                  <wp:posOffset>165311</wp:posOffset>
                </wp:positionV>
                <wp:extent cx="684530" cy="666115"/>
                <wp:effectExtent l="0" t="0" r="20320" b="1968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666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C05" w:rsidRPr="00E16C05" w:rsidRDefault="00E16C05" w:rsidP="00E16C0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54" style="position:absolute;margin-left:191.75pt;margin-top:13pt;width:53.9pt;height:52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" fillcolor="white [3201]" strokecolor="#f79646 [3209]" strokeweight="2pt">
                <v:textbox>
                  <w:txbxContent>
                    <w:p w:rsidR="00E16C05" w:rsidRPr="00E16C05" w:rsidRDefault="00E16C05" w:rsidP="00E16C0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Hệ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thống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của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789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E40897" wp14:editId="112A694B">
                <wp:simplePos x="0" y="0"/>
                <wp:positionH relativeFrom="column">
                  <wp:posOffset>1749213</wp:posOffset>
                </wp:positionH>
                <wp:positionV relativeFrom="paragraph">
                  <wp:posOffset>165311</wp:posOffset>
                </wp:positionV>
                <wp:extent cx="684530" cy="666115"/>
                <wp:effectExtent l="0" t="0" r="20320" b="196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666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C05" w:rsidRDefault="00E16C05" w:rsidP="00E16C05">
                            <w:pPr>
                              <w:jc w:val="center"/>
                            </w:pP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55" style="position:absolute;margin-left:137.75pt;margin-top:13pt;width:53.9pt;height:52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" fillcolor="white [3201]" strokecolor="#f79646 [3209]" strokeweight="2pt">
                <v:textbox>
                  <w:txbxContent>
                    <w:p w:rsidR="00E16C05" w:rsidRDefault="00E16C05" w:rsidP="00E16C05">
                      <w:pPr>
                        <w:jc w:val="center"/>
                      </w:pP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78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60CF5" wp14:editId="1FFBDB03">
                <wp:simplePos x="0" y="0"/>
                <wp:positionH relativeFrom="column">
                  <wp:posOffset>1063413</wp:posOffset>
                </wp:positionH>
                <wp:positionV relativeFrom="paragraph">
                  <wp:posOffset>165312</wp:posOffset>
                </wp:positionV>
                <wp:extent cx="684530" cy="666268"/>
                <wp:effectExtent l="0" t="0" r="2032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6662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C05" w:rsidRPr="00E16C05" w:rsidRDefault="00E16C05" w:rsidP="00E16C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16C05">
                              <w:rPr>
                                <w:sz w:val="24"/>
                                <w:szCs w:val="24"/>
                              </w:rPr>
                              <w:t>Trang</w:t>
                            </w:r>
                            <w:proofErr w:type="spellEnd"/>
                            <w:r w:rsidRPr="00E16C0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16C05">
                              <w:rPr>
                                <w:sz w:val="24"/>
                                <w:szCs w:val="24"/>
                              </w:rPr>
                              <w:t>chủ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56" style="position:absolute;margin-left:83.75pt;margin-top:13pt;width:53.9pt;height:52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" fillcolor="white [3201]" strokecolor="#f79646 [3209]" strokeweight="2pt">
                <v:textbox>
                  <w:txbxContent>
                    <w:p w:rsidR="00E16C05" w:rsidRPr="00E16C05" w:rsidRDefault="00E16C05" w:rsidP="00E16C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16C05">
                        <w:rPr>
                          <w:sz w:val="24"/>
                          <w:szCs w:val="24"/>
                        </w:rPr>
                        <w:t>Trang</w:t>
                      </w:r>
                      <w:proofErr w:type="spellEnd"/>
                      <w:r w:rsidRPr="00E16C0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16C05">
                        <w:rPr>
                          <w:sz w:val="24"/>
                          <w:szCs w:val="24"/>
                        </w:rPr>
                        <w:t>chủ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71606">
        <w:br w:type="page"/>
      </w:r>
    </w:p>
    <w:p w:rsidR="00D71606" w:rsidRPr="00925352" w:rsidRDefault="008F2D53" w:rsidP="00D7160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60"/>
        <w:outlineLvl w:val="0"/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</w:pPr>
      <w:r w:rsidRPr="00925352">
        <w:rPr>
          <w:rFonts w:asciiTheme="majorHAnsi" w:hAnsiTheme="maj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A4332B1" wp14:editId="0EFC8EF0">
                <wp:simplePos x="0" y="0"/>
                <wp:positionH relativeFrom="column">
                  <wp:posOffset>44335</wp:posOffset>
                </wp:positionH>
                <wp:positionV relativeFrom="paragraph">
                  <wp:posOffset>403167</wp:posOffset>
                </wp:positionV>
                <wp:extent cx="5866072" cy="7145020"/>
                <wp:effectExtent l="0" t="0" r="20955" b="17780"/>
                <wp:wrapNone/>
                <wp:docPr id="4877" name="Group 4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6072" cy="7145020"/>
                          <a:chOff x="54376" y="484641"/>
                          <a:chExt cx="5958256" cy="7574280"/>
                        </a:xfrm>
                      </wpg:grpSpPr>
                      <wps:wsp>
                        <wps:cNvPr id="4879" name="Rectangle 4879"/>
                        <wps:cNvSpPr/>
                        <wps:spPr>
                          <a:xfrm>
                            <a:off x="61412" y="484641"/>
                            <a:ext cx="5951220" cy="75742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80" name="Group 4880"/>
                        <wpg:cNvGrpSpPr/>
                        <wpg:grpSpPr>
                          <a:xfrm>
                            <a:off x="54376" y="625447"/>
                            <a:ext cx="5958256" cy="7433474"/>
                            <a:chOff x="54376" y="614158"/>
                            <a:chExt cx="5958256" cy="7433474"/>
                          </a:xfrm>
                        </wpg:grpSpPr>
                        <wps:wsp>
                          <wps:cNvPr id="4881" name="Rectangle 4881"/>
                          <wps:cNvSpPr/>
                          <wps:spPr>
                            <a:xfrm>
                              <a:off x="61412" y="7465133"/>
                              <a:ext cx="5951220" cy="582499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F2D53" w:rsidRPr="001B0C31" w:rsidRDefault="008F2D53" w:rsidP="008F2D53">
                                <w:pPr>
                                  <w:tabs>
                                    <w:tab w:val="left" w:pos="2880"/>
                                    <w:tab w:val="left" w:pos="4500"/>
                                    <w:tab w:val="left" w:pos="7560"/>
                                  </w:tabs>
                                  <w:spacing w:after="0" w:line="240" w:lineRule="auto"/>
                                  <w:ind w:firstLine="180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(</w:t>
                                </w:r>
                                <w:proofErr w:type="gram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logo</w:t>
                                </w:r>
                                <w:proofErr w:type="gramEnd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Shop)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Thông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tin </w:t>
                                </w: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shop     </w:t>
                                </w:r>
                                <w:proofErr w:type="spell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Hỗ</w:t>
                                </w:r>
                                <w:proofErr w:type="spellEnd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trợ</w:t>
                                </w:r>
                                <w:proofErr w:type="spellEnd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khách</w:t>
                                </w:r>
                                <w:proofErr w:type="spellEnd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hàng</w:t>
                                </w:r>
                                <w:proofErr w:type="spellEnd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  <w:proofErr w:type="spell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Thông</w:t>
                                </w:r>
                                <w:proofErr w:type="spellEnd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tin</w:t>
                                </w: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&amp; </w:t>
                                </w:r>
                                <w:proofErr w:type="spell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Dịch</w:t>
                                </w:r>
                                <w:proofErr w:type="spellEnd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vụ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Follow 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82" name="Rectangle 4882"/>
                          <wps:cNvSpPr/>
                          <wps:spPr>
                            <a:xfrm>
                              <a:off x="216210" y="614158"/>
                              <a:ext cx="912309" cy="7090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F2D53" w:rsidRPr="001B0C31" w:rsidRDefault="008F2D53" w:rsidP="008F2D53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83" name="Rectangle 4883"/>
                          <wps:cNvSpPr/>
                          <wps:spPr>
                            <a:xfrm>
                              <a:off x="54376" y="2572237"/>
                              <a:ext cx="1625347" cy="6210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F2D53" w:rsidRPr="001B0C31" w:rsidRDefault="004D7295" w:rsidP="008F2D53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Danh</w:t>
                                </w:r>
                                <w:proofErr w:type="spellEnd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mục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84" name="Rectangle 4884"/>
                          <wps:cNvSpPr/>
                          <wps:spPr>
                            <a:xfrm>
                              <a:off x="2320211" y="3976105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F2D53" w:rsidRPr="001B0C31" w:rsidRDefault="008F2D53" w:rsidP="008F2D53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85" name="Rectangle 4885"/>
                          <wps:cNvSpPr/>
                          <wps:spPr>
                            <a:xfrm>
                              <a:off x="3680659" y="3035386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F2D53" w:rsidRPr="001B0C31" w:rsidRDefault="008F2D53" w:rsidP="008F2D53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86" name="Rectangle 4886"/>
                          <wps:cNvSpPr/>
                          <wps:spPr>
                            <a:xfrm>
                              <a:off x="2320373" y="5757561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F2D53" w:rsidRPr="001B0C31" w:rsidRDefault="008F2D53" w:rsidP="008F2D53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87" name="Rectangle 4887"/>
                          <wps:cNvSpPr/>
                          <wps:spPr>
                            <a:xfrm>
                              <a:off x="2320166" y="3035386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F2D53" w:rsidRPr="001B0C31" w:rsidRDefault="008F2D53" w:rsidP="008F2D53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88" name="Rectangle 4888"/>
                          <wps:cNvSpPr/>
                          <wps:spPr>
                            <a:xfrm>
                              <a:off x="265461" y="2221093"/>
                              <a:ext cx="2596331" cy="3092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F2D53" w:rsidRPr="001B0C31" w:rsidRDefault="004D7295" w:rsidP="008F2D53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Thanh</w:t>
                                </w:r>
                                <w:proofErr w:type="spellEnd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tìm</w:t>
                                </w:r>
                                <w:proofErr w:type="spellEnd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kiếm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89" name="Rectangle 4889"/>
                          <wps:cNvSpPr/>
                          <wps:spPr>
                            <a:xfrm>
                              <a:off x="1714903" y="1468732"/>
                              <a:ext cx="2610405" cy="621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F2D53" w:rsidRPr="001B0C31" w:rsidRDefault="004D7295" w:rsidP="008F2D53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Tất</w:t>
                                </w:r>
                                <w:proofErr w:type="spellEnd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cả</w:t>
                                </w:r>
                                <w:proofErr w:type="spellEnd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sản</w:t>
                                </w:r>
                                <w:proofErr w:type="spellEnd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phẩm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90" name="Rectangle 4890"/>
                          <wps:cNvSpPr/>
                          <wps:spPr>
                            <a:xfrm>
                              <a:off x="3680772" y="3976105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F2D53" w:rsidRPr="001B0C31" w:rsidRDefault="008F2D53" w:rsidP="008F2D53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91" name="Rectangle 4891"/>
                          <wps:cNvSpPr/>
                          <wps:spPr>
                            <a:xfrm>
                              <a:off x="2320207" y="4902257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F2D53" w:rsidRPr="001B0C31" w:rsidRDefault="008F2D53" w:rsidP="008F2D53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92" name="Rectangle 4892"/>
                          <wps:cNvSpPr/>
                          <wps:spPr>
                            <a:xfrm>
                              <a:off x="3680892" y="4902257"/>
                              <a:ext cx="694055" cy="621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F2D53" w:rsidRPr="001B0C31" w:rsidRDefault="008F2D53" w:rsidP="008F2D53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Hình</w:t>
                                </w:r>
                                <w:proofErr w:type="spellEnd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1B0C31">
                                  <w:rPr>
                                    <w:color w:val="1F497D" w:themeColor="text2"/>
                                    <w:sz w:val="24"/>
                                    <w:szCs w:val="24"/>
                                  </w:rPr>
                                  <w:t>ảnh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877" o:spid="_x0000_s1057" style="position:absolute;left:0;text-align:left;margin-left:3.5pt;margin-top:31.75pt;width:461.9pt;height:562.6pt;z-index:251709440;mso-width-relative:margin;mso-height-relative:margin" coordorigin="543,4846" coordsize="59582,75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">
                <v:rect id="Rectangle 4879" o:spid="_x0000_s1058" style="position:absolute;left:614;top:4846;width:59512;height:75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4I8cA&#10;AADdAAAADwAAAGRycy9kb3ducmV2LnhtbESPQWvCQBSE74X+h+UVvNVNRVpNXcUKQqGtEKOCt8fu&#10;a5I2+zZktxr99V1B8DjMzDfMZNbZWhyo9ZVjBU/9BASxdqbiQsEmXz6OQPiAbLB2TApO5GE2vb+b&#10;YGrckTM6rEMhIoR9igrKEJpUSq9Lsuj7riGO3rdrLYYo20KaFo8Rbms5SJJnabHiuFBiQ4uS9O/6&#10;zyqg7e4nO+8/9OpTz13Gi5C/5V9K9R66+SuIQF24ha/td6NgOHoZw+VNfAJy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mOCPHAAAA3QAAAA8AAAAAAAAAAAAAAAAAmAIAAGRy&#10;cy9kb3ducmV2LnhtbFBLBQYAAAAABAAEAPUAAACMAwAAAAA=&#10;" filled="f" strokecolor="#243f60 [1604]" strokeweight="2pt"/>
                <v:group id="Group 4880" o:spid="_x0000_s1059" style="position:absolute;left:543;top:6254;width:59583;height:74335" coordorigin="543,6141" coordsize="59582,74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/6bQ5wwAAAN0AAAAP&#10;AAAAAAAAAAAAAAAAAKoCAABkcnMvZG93bnJldi54bWxQSwUGAAAAAAQABAD6AAAAmgMAAAAA&#10;">
                  <v:rect id="Rectangle 4881" o:spid="_x0000_s1060" style="position:absolute;left:614;top:74651;width:59512;height: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BMnMQA&#10;AADdAAAADwAAAGRycy9kb3ducmV2LnhtbESPT4vCMBTE78J+h/AWvGmqyFqrUURW2aP/Dnp7NM+2&#10;2Lx0m6jZb78RBI/DzPyGmS2CqcWdWldZVjDoJyCIc6srLhQcD+teCsJ5ZI21ZVLwRw4W84/ODDNt&#10;H7yj+94XIkLYZaig9L7JpHR5SQZd3zbE0bvY1qCPsi2kbvER4aaWwyT5kgYrjgslNrQqKb/ub0YB&#10;68lxo1fL71M1rn/Po10YbtOgVPczLKcgPAX/Dr/aP1rBKE0H8HwTn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gTJzEAAAA3QAAAA8AAAAAAAAAAAAAAAAAmAIAAGRycy9k&#10;b3ducmV2LnhtbFBLBQYAAAAABAAEAPUAAACJAwAAAAA=&#10;" fillcolor="#fde9d9 [665]" strokecolor="#243f60 [1604]" strokeweight="2pt">
                    <v:textbox>
                      <w:txbxContent>
                        <w:p w:rsidR="008F2D53" w:rsidRPr="001B0C31" w:rsidRDefault="008F2D53" w:rsidP="008F2D53">
                          <w:pPr>
                            <w:tabs>
                              <w:tab w:val="left" w:pos="2880"/>
                              <w:tab w:val="left" w:pos="4500"/>
                              <w:tab w:val="left" w:pos="7560"/>
                            </w:tabs>
                            <w:spacing w:after="0" w:line="240" w:lineRule="auto"/>
                            <w:ind w:firstLine="180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(</w:t>
                          </w:r>
                          <w:proofErr w:type="gram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logo</w:t>
                          </w:r>
                          <w:proofErr w:type="gramEnd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Shop)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Thông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tin </w:t>
                          </w: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shop     </w:t>
                          </w:r>
                          <w:proofErr w:type="spell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Hỗ</w:t>
                          </w:r>
                          <w:proofErr w:type="spellEnd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trợ</w:t>
                          </w:r>
                          <w:proofErr w:type="spellEnd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khách</w:t>
                          </w:r>
                          <w:proofErr w:type="spellEnd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hàng</w:t>
                          </w:r>
                          <w:proofErr w:type="spellEnd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  </w:t>
                          </w:r>
                          <w:proofErr w:type="spell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Thông</w:t>
                          </w:r>
                          <w:proofErr w:type="spellEnd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tin</w:t>
                          </w: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&amp; </w:t>
                          </w:r>
                          <w:proofErr w:type="spell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Dịch</w:t>
                          </w:r>
                          <w:proofErr w:type="spellEnd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vụ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Follow us</w:t>
                          </w:r>
                        </w:p>
                      </w:txbxContent>
                    </v:textbox>
                  </v:rect>
                  <v:rect id="Rectangle 4882" o:spid="_x0000_s1061" style="position:absolute;left:2162;top:6141;width:9123;height:7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fadccA&#10;AADdAAAADwAAAGRycy9kb3ducmV2LnhtbESP3WrCQBSE7wt9h+UUelc3SpEQXUWFQqE/EKOCd4fd&#10;YxLNng3ZrUafvisUejnMzDfMdN7bRpyp87VjBcNBAoJYO1NzqWBTvL2kIHxANtg4JgVX8jCfPT5M&#10;MTPuwjmd16EUEcI+QwVVCG0mpdcVWfQD1xJH7+A6iyHKrpSmw0uE20aOkmQsLdYcFypsaVWRPq1/&#10;rALa7o75bf+hvz/1wuW8CsWy+FLq+alfTEAE6sN/+K/9bhS8pukI7m/iE5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X2nXHAAAA3QAAAA8AAAAAAAAAAAAAAAAAmAIAAGRy&#10;cy9kb3ducmV2LnhtbFBLBQYAAAAABAAEAPUAAACMAwAAAAA=&#10;" filled="f" strokecolor="#243f60 [1604]" strokeweight="2pt">
                    <v:textbox>
                      <w:txbxContent>
                        <w:p w:rsidR="008F2D53" w:rsidRPr="001B0C31" w:rsidRDefault="008F2D53" w:rsidP="008F2D53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Logo</w:t>
                          </w:r>
                        </w:p>
                      </w:txbxContent>
                    </v:textbox>
                  </v:rect>
                  <v:rect id="Rectangle 4883" o:spid="_x0000_s1062" style="position:absolute;left:543;top:25722;width:16254;height:6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97McgA&#10;AADdAAAADwAAAGRycy9kb3ducmV2LnhtbESPQWvCQBSE70L/w/IKvYhuaquE1FWkUmzBS1TU4zP7&#10;TEKzb8PuVtP++m6h4HGYmW+Y6bwzjbiQ87VlBY/DBARxYXXNpYLd9m2QgvABWWNjmRR8k4f57K43&#10;xUzbK+d02YRSRAj7DBVUIbSZlL6oyKAf2pY4emfrDIYoXSm1w2uEm0aOkmQiDdYcFyps6bWi4nPz&#10;ZRTk6XHh1v3zKslP65Z/Pg7j5X6l1MN9t3gBEagLt/B/+10reE7TJ/h7E5+An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73sxyAAAAN0AAAAPAAAAAAAAAAAAAAAAAJgCAABk&#10;cnMvZG93bnJldi54bWxQSwUGAAAAAAQABAD1AAAAjQMAAAAA&#10;" fillcolor="white [3212]" strokecolor="#243f60 [1604]" strokeweight="2pt">
                    <v:textbox>
                      <w:txbxContent>
                        <w:p w:rsidR="008F2D53" w:rsidRPr="001B0C31" w:rsidRDefault="004D7295" w:rsidP="008F2D53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Danh</w:t>
                          </w:r>
                          <w:proofErr w:type="spellEnd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mục</w:t>
                          </w:r>
                          <w:proofErr w:type="spellEnd"/>
                        </w:p>
                      </w:txbxContent>
                    </v:textbox>
                  </v:rect>
                  <v:rect id="Rectangle 4884" o:spid="_x0000_s1063" style="position:absolute;left:23202;top:39761;width:6940;height:6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LnmscA&#10;AADdAAAADwAAAGRycy9kb3ducmV2LnhtbESP3WrCQBSE7wt9h+UUelc3FpEQXUWFQqE/EKOCd4fd&#10;YxLNng3ZrUafvisUejnMzDfMdN7bRpyp87VjBcNBAoJYO1NzqWBTvL2kIHxANtg4JgVX8jCfPT5M&#10;MTPuwjmd16EUEcI+QwVVCG0mpdcVWfQD1xJH7+A6iyHKrpSmw0uE20a+JslYWqw5LlTY0qoifVr/&#10;WAW03R3z2/5Df3/qhct5FYpl8aXU81O/mIAI1If/8F/73SgYpekI7m/iE5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y55rHAAAA3QAAAA8AAAAAAAAAAAAAAAAAmAIAAGRy&#10;cy9kb3ducmV2LnhtbFBLBQYAAAAABAAEAPUAAACMAwAAAAA=&#10;" filled="f" strokecolor="#243f60 [1604]" strokeweight="2pt">
                    <v:textbox>
                      <w:txbxContent>
                        <w:p w:rsidR="008F2D53" w:rsidRPr="001B0C31" w:rsidRDefault="008F2D53" w:rsidP="008F2D53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4885" o:spid="_x0000_s1064" style="position:absolute;left:36806;top:30353;width:6941;height:6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5CAccA&#10;AADdAAAADwAAAGRycy9kb3ducmV2LnhtbESPQUvDQBSE74L/YXkFb2ZTsRLSbkstFApWIU0Venvs&#10;PpNo9m3Irm3sr+8KQo/DzHzDzBaDbcWRet84VjBOUhDE2pmGKwX7cn2fgfAB2WDrmBT8kofF/PZm&#10;hrlxJy7ouAuViBD2OSqoQ+hyKb2uyaJPXEccvU/XWwxR9pU0PZ4i3LbyIU2fpMWG40KNHa1q0t+7&#10;H6uA3j++ivPhRb9t9dIVvArlc/mq1N1oWE5BBBrCNfzf3hgFj1k2gb838QnI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+QgHHAAAA3QAAAA8AAAAAAAAAAAAAAAAAmAIAAGRy&#10;cy9kb3ducmV2LnhtbFBLBQYAAAAABAAEAPUAAACMAwAAAAA=&#10;" filled="f" strokecolor="#243f60 [1604]" strokeweight="2pt">
                    <v:textbox>
                      <w:txbxContent>
                        <w:p w:rsidR="008F2D53" w:rsidRPr="001B0C31" w:rsidRDefault="008F2D53" w:rsidP="008F2D53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4886" o:spid="_x0000_s1065" style="position:absolute;left:23203;top:57575;width:6941;height:6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zcdscA&#10;AADdAAAADwAAAGRycy9kb3ducmV2LnhtbESPQWvCQBSE74X+h+UVvNWNRSREV1GhINgWYlTw9th9&#10;JtHs25Ddatpf3y0Uehxm5htmtuhtI27U+dqxgtEwAUGsnam5VLAvXp9TED4gG2wck4Iv8rCYPz7M&#10;MDPuzjnddqEUEcI+QwVVCG0mpdcVWfRD1xJH7+w6iyHKrpSmw3uE20a+JMlEWqw5LlTY0roifd19&#10;WgV0OF7y79NWf7zppct5HYpV8a7U4KlfTkEE6sN/+K+9MQrGaTqB3zfxCc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s3HbHAAAA3QAAAA8AAAAAAAAAAAAAAAAAmAIAAGRy&#10;cy9kb3ducmV2LnhtbFBLBQYAAAAABAAEAPUAAACMAwAAAAA=&#10;" filled="f" strokecolor="#243f60 [1604]" strokeweight="2pt">
                    <v:textbox>
                      <w:txbxContent>
                        <w:p w:rsidR="008F2D53" w:rsidRPr="001B0C31" w:rsidRDefault="008F2D53" w:rsidP="008F2D53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4887" o:spid="_x0000_s1066" style="position:absolute;left:23201;top:30353;width:6941;height:6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B57ccA&#10;AADdAAAADwAAAGRycy9kb3ducmV2LnhtbESPQUvDQBSE74L/YXkFb2ZTkRrSbkstFApWIU0Venvs&#10;PpNo9m3Irm3sr+8KQo/DzHzDzBaDbcWRet84VjBOUhDE2pmGKwX7cn2fgfAB2WDrmBT8kofF/PZm&#10;hrlxJy7ouAuViBD2OSqoQ+hyKb2uyaJPXEccvU/XWwxR9pU0PZ4i3LbyIU0n0mLDcaHGjlY16e/d&#10;j1VA7x9fxfnwot+2eukKXoXyuXxV6m40LKcgAg3hGv5vb4yCxyx7gr838QnI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gee3HAAAA3QAAAA8AAAAAAAAAAAAAAAAAmAIAAGRy&#10;cy9kb3ducmV2LnhtbFBLBQYAAAAABAAEAPUAAACMAwAAAAA=&#10;" filled="f" strokecolor="#243f60 [1604]" strokeweight="2pt">
                    <v:textbox>
                      <w:txbxContent>
                        <w:p w:rsidR="008F2D53" w:rsidRPr="001B0C31" w:rsidRDefault="008F2D53" w:rsidP="008F2D53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4888" o:spid="_x0000_s1067" style="position:absolute;left:2654;top:22210;width:25963;height:3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/tn8QA&#10;AADdAAAADwAAAGRycy9kb3ducmV2LnhtbERPXWvCMBR9H/gfwhV8W9MNkVKN4oTBYFOo3QTfLsm1&#10;7dbclCbT6q83D4M9Hs73YjXYVpyp941jBU9JCoJYO9NwpeCzfH3MQPiAbLB1TAqu5GG1HD0sMDfu&#10;wgWd96ESMYR9jgrqELpcSq9rsugT1xFH7uR6iyHCvpKmx0sMt618TtOZtNhwbKixo01N+mf/axXQ&#10;1+G7uB3f9e5Dr13Bm1C+lFulJuNhPQcRaAj/4j/3m1EwzbI4N76JT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/7Z/EAAAA3QAAAA8AAAAAAAAAAAAAAAAAmAIAAGRycy9k&#10;b3ducmV2LnhtbFBLBQYAAAAABAAEAPUAAACJAwAAAAA=&#10;" filled="f" strokecolor="#243f60 [1604]" strokeweight="2pt">
                    <v:textbox>
                      <w:txbxContent>
                        <w:p w:rsidR="008F2D53" w:rsidRPr="001B0C31" w:rsidRDefault="004D7295" w:rsidP="008F2D53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Thanh</w:t>
                          </w:r>
                          <w:proofErr w:type="spellEnd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tìm</w:t>
                          </w:r>
                          <w:proofErr w:type="spellEnd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kiếm</w:t>
                          </w:r>
                          <w:proofErr w:type="spellEnd"/>
                        </w:p>
                      </w:txbxContent>
                    </v:textbox>
                  </v:rect>
                  <v:rect id="Rectangle 4889" o:spid="_x0000_s1068" style="position:absolute;left:17149;top:14687;width:26104;height:6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HJMQA&#10;AADdAAAADwAAAGRycy9kb3ducmV2LnhtbESPQWvCQBSE70L/w/IK3nRTEUmjq4SioseaQuntmX0m&#10;0ezbkF1j/PddQfA4zMw3zGLVm1p01LrKsoKPcQSCOLe64kLBT7YZxSCcR9ZYWyYFd3KwWr4NFpho&#10;e+Nv6g6+EAHCLkEFpfdNIqXLSzLoxrYhDt7JtgZ9kG0hdYu3ADe1nETRTBqsOCyU2NBXSfnlcDUK&#10;3LHbZ/cm/T3/ufyYrtlk0/1WqeF7n85BeOr9K/xs77SCaRx/wuN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LhyTEAAAA3QAAAA8AAAAAAAAAAAAAAAAAmAIAAGRycy9k&#10;b3ducmV2LnhtbFBLBQYAAAAABAAEAPUAAACJAwAAAAA=&#10;" filled="f" stroked="f" strokeweight="2pt">
                    <v:textbox>
                      <w:txbxContent>
                        <w:p w:rsidR="008F2D53" w:rsidRPr="001B0C31" w:rsidRDefault="004D7295" w:rsidP="008F2D53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Tất</w:t>
                          </w:r>
                          <w:proofErr w:type="spellEnd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cả</w:t>
                          </w:r>
                          <w:proofErr w:type="spellEnd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sản</w:t>
                          </w:r>
                          <w:proofErr w:type="spellEnd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phẩm</w:t>
                          </w:r>
                          <w:proofErr w:type="spellEnd"/>
                        </w:p>
                      </w:txbxContent>
                    </v:textbox>
                  </v:rect>
                  <v:rect id="Rectangle 4890" o:spid="_x0000_s1069" style="position:absolute;left:36807;top:39761;width:6941;height:6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B3RMQA&#10;AADdAAAADwAAAGRycy9kb3ducmV2LnhtbERPXWvCMBR9H/gfwhX2NlNFhnZGUUEQNge128C3S3Jt&#10;q81NaTLt/PXLg+Dj4XzPFp2txYVaXzlWMBwkIIi1MxUXCr7yzcsEhA/IBmvHpOCPPCzmvacZpsZd&#10;OaPLPhQihrBPUUEZQpNK6XVJFv3ANcSRO7rWYoiwLaRp8RrDbS1HSfIqLVYcG0psaF2SPu9/rQL6&#10;/jllt8O7/vzQS5fxOuSrfKfUc79bvoEI1IWH+O7eGgXjyTTuj2/iE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Qd0TEAAAA3QAAAA8AAAAAAAAAAAAAAAAAmAIAAGRycy9k&#10;b3ducmV2LnhtbFBLBQYAAAAABAAEAPUAAACJAwAAAAA=&#10;" filled="f" strokecolor="#243f60 [1604]" strokeweight="2pt">
                    <v:textbox>
                      <w:txbxContent>
                        <w:p w:rsidR="008F2D53" w:rsidRPr="001B0C31" w:rsidRDefault="008F2D53" w:rsidP="008F2D53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4891" o:spid="_x0000_s1070" style="position:absolute;left:23202;top:49022;width:6940;height:6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S38cA&#10;AADdAAAADwAAAGRycy9kb3ducmV2LnhtbESPQWvCQBSE74L/YXmF3nRjKcVGV7FCoWAVYlrB22P3&#10;maRm34bsqrG/visIPQ4z8w0znXe2FmdqfeVYwWiYgCDWzlRcKPjK3wdjED4gG6wdk4IreZjP+r0p&#10;psZdOKPzNhQiQtinqKAMoUml9Loki37oGuLoHVxrMUTZFtK0eIlwW8unJHmRFiuOCyU2tCxJH7cn&#10;q4C+dz/Z736lN5964TJehvwtXyv1+NAtJiACdeE/fG9/GAXP49cR3N7EJy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c0t/HAAAA3QAAAA8AAAAAAAAAAAAAAAAAmAIAAGRy&#10;cy9kb3ducmV2LnhtbFBLBQYAAAAABAAEAPUAAACMAwAAAAA=&#10;" filled="f" strokecolor="#243f60 [1604]" strokeweight="2pt">
                    <v:textbox>
                      <w:txbxContent>
                        <w:p w:rsidR="008F2D53" w:rsidRPr="001B0C31" w:rsidRDefault="008F2D53" w:rsidP="008F2D53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  <v:rect id="Rectangle 4892" o:spid="_x0000_s1071" style="position:absolute;left:36808;top:49022;width:6941;height:6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5MqMcA&#10;AADdAAAADwAAAGRycy9kb3ducmV2LnhtbESPQWvCQBSE7wX/w/KE3upGKcVGV7FCodAqxKjg7bH7&#10;TGKzb0N2q7G/visIPQ4z8w0znXe2FmdqfeVYwXCQgCDWzlRcKNjm709jED4gG6wdk4IreZjPeg9T&#10;TI27cEbnTShEhLBPUUEZQpNK6XVJFv3ANcTRO7rWYoiyLaRp8RLhtpajJHmRFiuOCyU2tCxJf29+&#10;rALa7U/Z7+FTr7/0wmW8DPlbvlLqsd8tJiACdeE/fG9/GAXP49cR3N7EJy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OTKjHAAAA3QAAAA8AAAAAAAAAAAAAAAAAmAIAAGRy&#10;cy9kb3ducmV2LnhtbFBLBQYAAAAABAAEAPUAAACMAwAAAAA=&#10;" filled="f" strokecolor="#243f60 [1604]" strokeweight="2pt">
                    <v:textbox>
                      <w:txbxContent>
                        <w:p w:rsidR="008F2D53" w:rsidRPr="001B0C31" w:rsidRDefault="008F2D53" w:rsidP="008F2D53">
                          <w:pPr>
                            <w:spacing w:after="0" w:line="240" w:lineRule="auto"/>
                            <w:jc w:val="center"/>
                            <w:rPr>
                              <w:color w:val="1F497D" w:themeColor="text2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Hình</w:t>
                          </w:r>
                          <w:proofErr w:type="spellEnd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1B0C31">
                            <w:rPr>
                              <w:color w:val="1F497D" w:themeColor="text2"/>
                              <w:sz w:val="24"/>
                              <w:szCs w:val="24"/>
                            </w:rPr>
                            <w:t>ảnh</w:t>
                          </w:r>
                          <w:proofErr w:type="spellEnd"/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proofErr w:type="spellStart"/>
      <w:r w:rsidR="00D71606"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>Phác</w:t>
      </w:r>
      <w:proofErr w:type="spellEnd"/>
      <w:r w:rsidR="00D71606"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 xml:space="preserve"> </w:t>
      </w:r>
      <w:proofErr w:type="spellStart"/>
      <w:r w:rsidR="00D71606"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>thảo</w:t>
      </w:r>
      <w:proofErr w:type="spellEnd"/>
      <w:r w:rsidR="00D71606"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 xml:space="preserve"> </w:t>
      </w:r>
      <w:proofErr w:type="spellStart"/>
      <w:r w:rsidR="00D71606"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>các</w:t>
      </w:r>
      <w:proofErr w:type="spellEnd"/>
      <w:r w:rsidR="00D71606"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 xml:space="preserve"> </w:t>
      </w:r>
      <w:proofErr w:type="spellStart"/>
      <w:r w:rsidR="00D71606"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>trang</w:t>
      </w:r>
      <w:proofErr w:type="spellEnd"/>
      <w:r w:rsidR="00D71606" w:rsidRPr="00925352">
        <w:rPr>
          <w:rFonts w:asciiTheme="majorHAnsi" w:eastAsia="Times New Roman" w:hAnsiTheme="majorHAnsi" w:cs="Arial"/>
          <w:color w:val="C00000"/>
          <w:kern w:val="36"/>
          <w:sz w:val="30"/>
          <w:szCs w:val="30"/>
        </w:rPr>
        <w:t xml:space="preserve"> con </w:t>
      </w:r>
    </w:p>
    <w:p w:rsidR="00D71606" w:rsidRPr="00730A4A" w:rsidRDefault="008F2D53" w:rsidP="00D71606">
      <w:pPr>
        <w:rPr>
          <w:rFonts w:ascii="OpenSansBold" w:eastAsia="Times New Roman" w:hAnsi="OpenSansBold" w:cs="Arial"/>
          <w:color w:val="0072B0"/>
          <w:kern w:val="36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4C6E93" wp14:editId="523ACE8D">
                <wp:simplePos x="0" y="0"/>
                <wp:positionH relativeFrom="column">
                  <wp:posOffset>4894580</wp:posOffset>
                </wp:positionH>
                <wp:positionV relativeFrom="paragraph">
                  <wp:posOffset>73660</wp:posOffset>
                </wp:positionV>
                <wp:extent cx="824230" cy="666115"/>
                <wp:effectExtent l="0" t="0" r="13970" b="19685"/>
                <wp:wrapNone/>
                <wp:docPr id="4903" name="Rectangle 4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666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D53" w:rsidRPr="004B6259" w:rsidRDefault="008F2D53" w:rsidP="008F2D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B6259">
                              <w:rPr>
                                <w:sz w:val="20"/>
                                <w:szCs w:val="20"/>
                              </w:rPr>
                              <w:t>Công</w:t>
                            </w:r>
                            <w:proofErr w:type="spellEnd"/>
                            <w:r w:rsidRPr="004B62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B6259">
                              <w:rPr>
                                <w:sz w:val="20"/>
                                <w:szCs w:val="20"/>
                              </w:rPr>
                              <w:t>cụ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625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kiếm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,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giỏ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03" o:spid="_x0000_s1072" style="position:absolute;margin-left:385.4pt;margin-top:5.8pt;width:64.9pt;height:52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" fillcolor="white [3201]" strokecolor="#f79646 [3209]" strokeweight="2pt">
                <v:textbox>
                  <w:txbxContent>
                    <w:p w:rsidR="008F2D53" w:rsidRPr="004B6259" w:rsidRDefault="008F2D53" w:rsidP="008F2D5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4B6259">
                        <w:rPr>
                          <w:sz w:val="20"/>
                          <w:szCs w:val="20"/>
                        </w:rPr>
                        <w:t>Công</w:t>
                      </w:r>
                      <w:proofErr w:type="spellEnd"/>
                      <w:r w:rsidRPr="004B625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B6259">
                        <w:rPr>
                          <w:sz w:val="20"/>
                          <w:szCs w:val="20"/>
                        </w:rPr>
                        <w:t>cụ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4B6259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tìm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kiếm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,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giỏ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hàng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12C633" wp14:editId="2C4A573D">
                <wp:simplePos x="0" y="0"/>
                <wp:positionH relativeFrom="column">
                  <wp:posOffset>3887470</wp:posOffset>
                </wp:positionH>
                <wp:positionV relativeFrom="paragraph">
                  <wp:posOffset>73660</wp:posOffset>
                </wp:positionV>
                <wp:extent cx="684530" cy="666115"/>
                <wp:effectExtent l="0" t="0" r="20320" b="19685"/>
                <wp:wrapNone/>
                <wp:docPr id="4902" name="Rectangle 4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666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D53" w:rsidRDefault="008F2D53" w:rsidP="008F2D53">
                            <w:pPr>
                              <w:jc w:val="center"/>
                            </w:pPr>
                            <w:proofErr w:type="spellStart"/>
                            <w:r>
                              <w:t>Giới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02" o:spid="_x0000_s1073" style="position:absolute;margin-left:306.1pt;margin-top:5.8pt;width:53.9pt;height:52.4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" fillcolor="white [3201]" strokecolor="#f79646 [3209]" strokeweight="2pt">
                <v:textbox>
                  <w:txbxContent>
                    <w:p w:rsidR="008F2D53" w:rsidRDefault="008F2D53" w:rsidP="008F2D53">
                      <w:pPr>
                        <w:jc w:val="center"/>
                      </w:pPr>
                      <w:proofErr w:type="spellStart"/>
                      <w:r>
                        <w:t>Giới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thiệu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01884A" wp14:editId="44D66383">
                <wp:simplePos x="0" y="0"/>
                <wp:positionH relativeFrom="column">
                  <wp:posOffset>3201670</wp:posOffset>
                </wp:positionH>
                <wp:positionV relativeFrom="paragraph">
                  <wp:posOffset>69850</wp:posOffset>
                </wp:positionV>
                <wp:extent cx="684530" cy="666115"/>
                <wp:effectExtent l="0" t="0" r="20320" b="19685"/>
                <wp:wrapNone/>
                <wp:docPr id="4901" name="Rectangle 4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666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D53" w:rsidRPr="00E16C05" w:rsidRDefault="008F2D53" w:rsidP="008F2D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16C05">
                              <w:rPr>
                                <w:sz w:val="20"/>
                                <w:szCs w:val="20"/>
                              </w:rPr>
                              <w:t>Sự</w:t>
                            </w:r>
                            <w:proofErr w:type="spellEnd"/>
                            <w:r w:rsidRPr="00E16C0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16C05">
                              <w:rPr>
                                <w:sz w:val="20"/>
                                <w:szCs w:val="20"/>
                              </w:rPr>
                              <w:t>kiện</w:t>
                            </w:r>
                            <w:proofErr w:type="spellEnd"/>
                            <w:r w:rsidRPr="00E16C0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16C05">
                              <w:rPr>
                                <w:sz w:val="20"/>
                                <w:szCs w:val="20"/>
                              </w:rPr>
                              <w:t>mới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01" o:spid="_x0000_s1074" style="position:absolute;margin-left:252.1pt;margin-top:5.5pt;width:53.9pt;height:52.4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" fillcolor="white [3201]" strokecolor="#f79646 [3209]" strokeweight="2pt">
                <v:textbox>
                  <w:txbxContent>
                    <w:p w:rsidR="008F2D53" w:rsidRPr="00E16C05" w:rsidRDefault="008F2D53" w:rsidP="008F2D5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16C05">
                        <w:rPr>
                          <w:sz w:val="20"/>
                          <w:szCs w:val="20"/>
                        </w:rPr>
                        <w:t>Sự</w:t>
                      </w:r>
                      <w:proofErr w:type="spellEnd"/>
                      <w:r w:rsidRPr="00E16C0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16C05">
                        <w:rPr>
                          <w:sz w:val="20"/>
                          <w:szCs w:val="20"/>
                        </w:rPr>
                        <w:t>kiện</w:t>
                      </w:r>
                      <w:proofErr w:type="spellEnd"/>
                      <w:r w:rsidRPr="00E16C0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16C05">
                        <w:rPr>
                          <w:sz w:val="20"/>
                          <w:szCs w:val="20"/>
                        </w:rPr>
                        <w:t>mới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B47041" wp14:editId="78435B61">
                <wp:simplePos x="0" y="0"/>
                <wp:positionH relativeFrom="column">
                  <wp:posOffset>2515870</wp:posOffset>
                </wp:positionH>
                <wp:positionV relativeFrom="paragraph">
                  <wp:posOffset>69850</wp:posOffset>
                </wp:positionV>
                <wp:extent cx="684530" cy="666115"/>
                <wp:effectExtent l="0" t="0" r="20320" b="19685"/>
                <wp:wrapNone/>
                <wp:docPr id="4900" name="Rectangle 4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666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D53" w:rsidRPr="00E16C05" w:rsidRDefault="008F2D53" w:rsidP="008F2D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00" o:spid="_x0000_s1075" style="position:absolute;margin-left:198.1pt;margin-top:5.5pt;width:53.9pt;height:52.4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" fillcolor="white [3201]" strokecolor="#f79646 [3209]" strokeweight="2pt">
                <v:textbox>
                  <w:txbxContent>
                    <w:p w:rsidR="008F2D53" w:rsidRPr="00E16C05" w:rsidRDefault="008F2D53" w:rsidP="008F2D5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Hệ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thống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của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159C7D" wp14:editId="172131D1">
                <wp:simplePos x="0" y="0"/>
                <wp:positionH relativeFrom="column">
                  <wp:posOffset>1831975</wp:posOffset>
                </wp:positionH>
                <wp:positionV relativeFrom="paragraph">
                  <wp:posOffset>73660</wp:posOffset>
                </wp:positionV>
                <wp:extent cx="684530" cy="666115"/>
                <wp:effectExtent l="0" t="0" r="20320" b="19685"/>
                <wp:wrapNone/>
                <wp:docPr id="4896" name="Rectangle 4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666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D53" w:rsidRDefault="008F2D53" w:rsidP="008F2D53">
                            <w:pPr>
                              <w:jc w:val="center"/>
                            </w:pP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96" o:spid="_x0000_s1076" style="position:absolute;margin-left:144.25pt;margin-top:5.8pt;width:53.9pt;height:52.4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" fillcolor="white [3201]" strokecolor="#f79646 [3209]" strokeweight="2pt">
                <v:textbox>
                  <w:txbxContent>
                    <w:p w:rsidR="008F2D53" w:rsidRDefault="008F2D53" w:rsidP="008F2D53">
                      <w:pPr>
                        <w:jc w:val="center"/>
                      </w:pP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80E08F" wp14:editId="3E33D2A6">
                <wp:simplePos x="0" y="0"/>
                <wp:positionH relativeFrom="column">
                  <wp:posOffset>1147445</wp:posOffset>
                </wp:positionH>
                <wp:positionV relativeFrom="paragraph">
                  <wp:posOffset>73660</wp:posOffset>
                </wp:positionV>
                <wp:extent cx="684530" cy="666115"/>
                <wp:effectExtent l="0" t="0" r="20320" b="19685"/>
                <wp:wrapNone/>
                <wp:docPr id="4895" name="Rectangle 4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6661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D53" w:rsidRPr="00E16C05" w:rsidRDefault="008F2D53" w:rsidP="008F2D5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16C05">
                              <w:rPr>
                                <w:sz w:val="24"/>
                                <w:szCs w:val="24"/>
                              </w:rPr>
                              <w:t>Trang</w:t>
                            </w:r>
                            <w:proofErr w:type="spellEnd"/>
                            <w:r w:rsidRPr="00E16C0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16C05">
                              <w:rPr>
                                <w:sz w:val="24"/>
                                <w:szCs w:val="24"/>
                              </w:rPr>
                              <w:t>chủ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95" o:spid="_x0000_s1077" style="position:absolute;margin-left:90.35pt;margin-top:5.8pt;width:53.9pt;height:52.4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" fillcolor="white [3201]" strokecolor="#f79646 [3209]" strokeweight="2pt">
                <v:textbox>
                  <w:txbxContent>
                    <w:p w:rsidR="008F2D53" w:rsidRPr="00E16C05" w:rsidRDefault="008F2D53" w:rsidP="008F2D5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16C05">
                        <w:rPr>
                          <w:sz w:val="24"/>
                          <w:szCs w:val="24"/>
                        </w:rPr>
                        <w:t>Trang</w:t>
                      </w:r>
                      <w:proofErr w:type="spellEnd"/>
                      <w:r w:rsidRPr="00E16C0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16C05">
                        <w:rPr>
                          <w:sz w:val="24"/>
                          <w:szCs w:val="24"/>
                        </w:rPr>
                        <w:t>chủ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9B37CA" w:rsidRPr="009B37CA" w:rsidRDefault="009B37CA" w:rsidP="009B37CA"/>
    <w:p w:rsidR="000A1837" w:rsidRPr="000A1837" w:rsidRDefault="008F2D53" w:rsidP="000A183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24F827" wp14:editId="5650E5CE">
                <wp:simplePos x="0" y="0"/>
                <wp:positionH relativeFrom="column">
                  <wp:posOffset>44450</wp:posOffset>
                </wp:positionH>
                <wp:positionV relativeFrom="paragraph">
                  <wp:posOffset>93345</wp:posOffset>
                </wp:positionV>
                <wp:extent cx="5859780" cy="0"/>
                <wp:effectExtent l="38100" t="38100" r="64770" b="95250"/>
                <wp:wrapNone/>
                <wp:docPr id="4894" name="Straight Connector 4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9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9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pt,7.35pt" to="464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A1837" w:rsidRPr="000A1837" w:rsidRDefault="000A1837" w:rsidP="000A1837"/>
    <w:p w:rsidR="004D7295" w:rsidRDefault="004D7295" w:rsidP="000A1837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8CF06A" wp14:editId="51F017E1">
                <wp:simplePos x="0" y="0"/>
                <wp:positionH relativeFrom="column">
                  <wp:posOffset>1644535</wp:posOffset>
                </wp:positionH>
                <wp:positionV relativeFrom="paragraph">
                  <wp:posOffset>455236</wp:posOffset>
                </wp:positionV>
                <wp:extent cx="0" cy="4614333"/>
                <wp:effectExtent l="57150" t="19050" r="76200" b="72390"/>
                <wp:wrapNone/>
                <wp:docPr id="4906" name="Straight Connector 4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43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0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5pt,35.85pt" to="129.5pt,3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D0F8DF" wp14:editId="25E8263B">
                <wp:simplePos x="0" y="0"/>
                <wp:positionH relativeFrom="column">
                  <wp:posOffset>42892</wp:posOffset>
                </wp:positionH>
                <wp:positionV relativeFrom="paragraph">
                  <wp:posOffset>448945</wp:posOffset>
                </wp:positionV>
                <wp:extent cx="5859780" cy="0"/>
                <wp:effectExtent l="38100" t="38100" r="64770" b="95250"/>
                <wp:wrapNone/>
                <wp:docPr id="4905" name="Straight Connector 4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9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0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pt,35.35pt" to="464.8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0F6726" wp14:editId="27F4F2C0">
                <wp:simplePos x="0" y="0"/>
                <wp:positionH relativeFrom="column">
                  <wp:posOffset>43815</wp:posOffset>
                </wp:positionH>
                <wp:positionV relativeFrom="paragraph">
                  <wp:posOffset>67945</wp:posOffset>
                </wp:positionV>
                <wp:extent cx="5859780" cy="0"/>
                <wp:effectExtent l="38100" t="38100" r="64770" b="95250"/>
                <wp:wrapNone/>
                <wp:docPr id="4904" name="Straight Connector 4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9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0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5.35pt" to="464.8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D7295" w:rsidRPr="004D7295" w:rsidRDefault="004D7295" w:rsidP="004D7295"/>
    <w:p w:rsidR="004D7295" w:rsidRDefault="004D7295" w:rsidP="004D7295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BBBCF8" wp14:editId="7C4D4909">
                <wp:simplePos x="0" y="0"/>
                <wp:positionH relativeFrom="column">
                  <wp:posOffset>4746625</wp:posOffset>
                </wp:positionH>
                <wp:positionV relativeFrom="paragraph">
                  <wp:posOffset>166370</wp:posOffset>
                </wp:positionV>
                <wp:extent cx="682625" cy="585470"/>
                <wp:effectExtent l="0" t="0" r="22225" b="24130"/>
                <wp:wrapNone/>
                <wp:docPr id="4908" name="Rectangle 4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" cy="5854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295" w:rsidRPr="001B0C31" w:rsidRDefault="004D7295" w:rsidP="004D7295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08" o:spid="_x0000_s1078" style="position:absolute;margin-left:373.75pt;margin-top:13.1pt;width:53.75pt;height:46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" filled="f" strokecolor="#243f60 [1604]" strokeweight="2pt">
                <v:textbox>
                  <w:txbxContent>
                    <w:p w:rsidR="004D7295" w:rsidRPr="001B0C31" w:rsidRDefault="004D7295" w:rsidP="004D7295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A1837" w:rsidRDefault="004D7295" w:rsidP="004D7295">
      <w:r>
        <w:t xml:space="preserve">     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4D7295" w:rsidRDefault="004D7295" w:rsidP="004D7295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F7E165" wp14:editId="2F8EB496">
                <wp:simplePos x="0" y="0"/>
                <wp:positionH relativeFrom="column">
                  <wp:posOffset>4753610</wp:posOffset>
                </wp:positionH>
                <wp:positionV relativeFrom="paragraph">
                  <wp:posOffset>329565</wp:posOffset>
                </wp:positionV>
                <wp:extent cx="682625" cy="585470"/>
                <wp:effectExtent l="0" t="0" r="22225" b="24130"/>
                <wp:wrapNone/>
                <wp:docPr id="4912" name="Rectangle 4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" cy="5854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295" w:rsidRPr="001B0C31" w:rsidRDefault="004D7295" w:rsidP="004D7295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12" o:spid="_x0000_s1079" style="position:absolute;margin-left:374.3pt;margin-top:25.95pt;width:53.75pt;height:46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" filled="f" strokecolor="#243f60 [1604]" strokeweight="2pt">
                <v:textbox>
                  <w:txbxContent>
                    <w:p w:rsidR="004D7295" w:rsidRPr="001B0C31" w:rsidRDefault="004D7295" w:rsidP="004D7295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 xml:space="preserve">      </w:t>
      </w:r>
      <w:proofErr w:type="spellStart"/>
      <w:r>
        <w:t>Áo</w:t>
      </w:r>
      <w:proofErr w:type="spellEnd"/>
    </w:p>
    <w:p w:rsidR="004D7295" w:rsidRDefault="004D7295" w:rsidP="004D7295">
      <w:r>
        <w:t xml:space="preserve">      </w:t>
      </w:r>
      <w:proofErr w:type="spellStart"/>
      <w:r>
        <w:t>Quần</w:t>
      </w:r>
      <w:proofErr w:type="spellEnd"/>
    </w:p>
    <w:p w:rsidR="004D7295" w:rsidRDefault="004D7295" w:rsidP="004D7295">
      <w:r>
        <w:t xml:space="preserve">     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4D7295" w:rsidRPr="004D7295" w:rsidRDefault="004D7295" w:rsidP="004D7295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CAA2DA" wp14:editId="79D688EB">
                <wp:simplePos x="0" y="0"/>
                <wp:positionH relativeFrom="column">
                  <wp:posOffset>4320251</wp:posOffset>
                </wp:positionH>
                <wp:positionV relativeFrom="paragraph">
                  <wp:posOffset>1736725</wp:posOffset>
                </wp:positionV>
                <wp:extent cx="393065" cy="318135"/>
                <wp:effectExtent l="0" t="0" r="26035" b="24765"/>
                <wp:wrapNone/>
                <wp:docPr id="4914" name="Rectangle 4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181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295" w:rsidRPr="001B0C31" w:rsidRDefault="004D7295" w:rsidP="004D7295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14" o:spid="_x0000_s1080" style="position:absolute;margin-left:340.2pt;margin-top:136.75pt;width:30.95pt;height:25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" filled="f" strokecolor="#243f60 [1604]" strokeweight="2pt">
                <v:textbox>
                  <w:txbxContent>
                    <w:p w:rsidR="004D7295" w:rsidRPr="001B0C31" w:rsidRDefault="004D7295" w:rsidP="004D7295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462390" wp14:editId="68CF156A">
                <wp:simplePos x="0" y="0"/>
                <wp:positionH relativeFrom="column">
                  <wp:posOffset>3804920</wp:posOffset>
                </wp:positionH>
                <wp:positionV relativeFrom="paragraph">
                  <wp:posOffset>1736725</wp:posOffset>
                </wp:positionV>
                <wp:extent cx="393065" cy="318135"/>
                <wp:effectExtent l="0" t="0" r="26035" b="24765"/>
                <wp:wrapNone/>
                <wp:docPr id="4915" name="Rectangle 4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181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295" w:rsidRPr="001B0C31" w:rsidRDefault="004D7295" w:rsidP="004D7295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15" o:spid="_x0000_s1081" style="position:absolute;margin-left:299.6pt;margin-top:136.75pt;width:30.95pt;height:25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" filled="f" strokecolor="#243f60 [1604]" strokeweight="2pt">
                <v:textbox>
                  <w:txbxContent>
                    <w:p w:rsidR="004D7295" w:rsidRPr="001B0C31" w:rsidRDefault="004D7295" w:rsidP="004D7295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7575FF" wp14:editId="143CA675">
                <wp:simplePos x="0" y="0"/>
                <wp:positionH relativeFrom="column">
                  <wp:posOffset>3299806</wp:posOffset>
                </wp:positionH>
                <wp:positionV relativeFrom="paragraph">
                  <wp:posOffset>1736725</wp:posOffset>
                </wp:positionV>
                <wp:extent cx="393585" cy="318654"/>
                <wp:effectExtent l="0" t="0" r="26035" b="24765"/>
                <wp:wrapNone/>
                <wp:docPr id="4916" name="Rectangle 4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85" cy="3186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295" w:rsidRPr="001B0C31" w:rsidRDefault="004D7295" w:rsidP="004D7295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16" o:spid="_x0000_s1082" style="position:absolute;margin-left:259.85pt;margin-top:136.75pt;width:31pt;height:25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" filled="f" strokecolor="#243f60 [1604]" strokeweight="2pt">
                <v:textbox>
                  <w:txbxContent>
                    <w:p w:rsidR="004D7295" w:rsidRPr="001B0C31" w:rsidRDefault="004D7295" w:rsidP="004D7295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7C719D" wp14:editId="281F5680">
                <wp:simplePos x="0" y="0"/>
                <wp:positionH relativeFrom="column">
                  <wp:posOffset>2808316</wp:posOffset>
                </wp:positionH>
                <wp:positionV relativeFrom="paragraph">
                  <wp:posOffset>1737245</wp:posOffset>
                </wp:positionV>
                <wp:extent cx="393585" cy="318654"/>
                <wp:effectExtent l="0" t="0" r="26035" b="24765"/>
                <wp:wrapNone/>
                <wp:docPr id="4913" name="Rectangle 4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85" cy="3186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295" w:rsidRPr="001B0C31" w:rsidRDefault="004D7295" w:rsidP="004D7295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13" o:spid="_x0000_s1083" style="position:absolute;margin-left:221.15pt;margin-top:136.8pt;width:31pt;height:25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" filled="f" strokecolor="#243f60 [1604]" strokeweight="2pt">
                <v:textbox>
                  <w:txbxContent>
                    <w:p w:rsidR="004D7295" w:rsidRPr="001B0C31" w:rsidRDefault="004D7295" w:rsidP="004D7295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A1F2D0" wp14:editId="52ECC06C">
                <wp:simplePos x="0" y="0"/>
                <wp:positionH relativeFrom="column">
                  <wp:posOffset>3615690</wp:posOffset>
                </wp:positionH>
                <wp:positionV relativeFrom="paragraph">
                  <wp:posOffset>923290</wp:posOffset>
                </wp:positionV>
                <wp:extent cx="682625" cy="585470"/>
                <wp:effectExtent l="0" t="0" r="22225" b="24130"/>
                <wp:wrapNone/>
                <wp:docPr id="4909" name="Rectangle 4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" cy="5854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295" w:rsidRPr="001B0C31" w:rsidRDefault="004D7295" w:rsidP="004D7295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09" o:spid="_x0000_s1084" style="position:absolute;margin-left:284.7pt;margin-top:72.7pt;width:53.75pt;height:46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" filled="f" strokecolor="#243f60 [1604]" strokeweight="2pt">
                <v:textbox>
                  <w:txbxContent>
                    <w:p w:rsidR="004D7295" w:rsidRPr="001B0C31" w:rsidRDefault="004D7295" w:rsidP="004D7295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9197F6" wp14:editId="537F7D3A">
                <wp:simplePos x="0" y="0"/>
                <wp:positionH relativeFrom="column">
                  <wp:posOffset>4756785</wp:posOffset>
                </wp:positionH>
                <wp:positionV relativeFrom="paragraph">
                  <wp:posOffset>941070</wp:posOffset>
                </wp:positionV>
                <wp:extent cx="682625" cy="585470"/>
                <wp:effectExtent l="0" t="0" r="22225" b="24130"/>
                <wp:wrapNone/>
                <wp:docPr id="4910" name="Rectangle 4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" cy="5854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295" w:rsidRPr="001B0C31" w:rsidRDefault="004D7295" w:rsidP="004D7295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10" o:spid="_x0000_s1085" style="position:absolute;margin-left:374.55pt;margin-top:74.1pt;width:53.75pt;height:46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" filled="f" strokecolor="#243f60 [1604]" strokeweight="2pt">
                <v:textbox>
                  <w:txbxContent>
                    <w:p w:rsidR="004D7295" w:rsidRPr="001B0C31" w:rsidRDefault="004D7295" w:rsidP="004D7295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8F0E6B" wp14:editId="7028DC03">
                <wp:simplePos x="0" y="0"/>
                <wp:positionH relativeFrom="column">
                  <wp:posOffset>4756785</wp:posOffset>
                </wp:positionH>
                <wp:positionV relativeFrom="paragraph">
                  <wp:posOffset>140335</wp:posOffset>
                </wp:positionV>
                <wp:extent cx="682625" cy="585470"/>
                <wp:effectExtent l="0" t="0" r="22225" b="24130"/>
                <wp:wrapNone/>
                <wp:docPr id="4911" name="Rectangle 4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" cy="5854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295" w:rsidRPr="001B0C31" w:rsidRDefault="004D7295" w:rsidP="004D7295">
                            <w:pPr>
                              <w:spacing w:after="0" w:line="240" w:lineRule="auto"/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0C31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11" o:spid="_x0000_s1086" style="position:absolute;margin-left:374.55pt;margin-top:11.05pt;width:53.75pt;height:46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" filled="f" strokecolor="#243f60 [1604]" strokeweight="2pt">
                <v:textbox>
                  <w:txbxContent>
                    <w:p w:rsidR="004D7295" w:rsidRPr="001B0C31" w:rsidRDefault="004D7295" w:rsidP="004D7295">
                      <w:pPr>
                        <w:spacing w:after="0" w:line="240" w:lineRule="auto"/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0C31">
                        <w:rPr>
                          <w:color w:val="1F497D" w:themeColor="text2"/>
                          <w:sz w:val="24"/>
                          <w:szCs w:val="2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 xml:space="preserve">      …</w:t>
      </w:r>
    </w:p>
    <w:sectPr w:rsidR="004D7295" w:rsidRPr="004D7295" w:rsidSect="00E464E4">
      <w:headerReference w:type="default" r:id="rId15"/>
      <w:footerReference w:type="default" r:id="rId16"/>
      <w:pgSz w:w="11907" w:h="16839" w:code="9"/>
      <w:pgMar w:top="1152" w:right="1152" w:bottom="1152" w:left="1152" w:header="576" w:footer="576" w:gutter="720"/>
      <w:pgBorders w:display="firstPage"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F4E" w:rsidRDefault="00606F4E" w:rsidP="00C377C7">
      <w:pPr>
        <w:spacing w:after="0" w:line="240" w:lineRule="auto"/>
      </w:pPr>
      <w:r>
        <w:separator/>
      </w:r>
    </w:p>
  </w:endnote>
  <w:endnote w:type="continuationSeparator" w:id="0">
    <w:p w:rsidR="00606F4E" w:rsidRDefault="00606F4E" w:rsidP="00C37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AFB" w:rsidRPr="00F50AFB" w:rsidRDefault="00D71606" w:rsidP="00F50AFB">
    <w:pPr>
      <w:pStyle w:val="Footer"/>
      <w:pBdr>
        <w:top w:val="dotDash" w:sz="8" w:space="1" w:color="auto"/>
      </w:pBdr>
      <w:tabs>
        <w:tab w:val="clear" w:pos="9360"/>
        <w:tab w:val="right" w:pos="8910"/>
      </w:tabs>
    </w:pPr>
    <w:r>
      <w:rPr>
        <w:i/>
      </w:rPr>
      <w:t>WEB</w:t>
    </w:r>
    <w:r w:rsidR="00E464E4">
      <w:rPr>
        <w:i/>
      </w:rPr>
      <w:t>101</w:t>
    </w:r>
    <w:r w:rsidR="00F50AFB">
      <w:rPr>
        <w:i/>
      </w:rPr>
      <w:t>3</w:t>
    </w:r>
    <w:r w:rsidR="00F50AFB">
      <w:rPr>
        <w:i/>
      </w:rPr>
      <w:tab/>
    </w:r>
    <w:r w:rsidR="00F50AFB">
      <w:rPr>
        <w:i/>
      </w:rPr>
      <w:tab/>
    </w:r>
    <w:proofErr w:type="spellStart"/>
    <w:r w:rsidR="00F50AFB" w:rsidRPr="006E7908">
      <w:rPr>
        <w:i/>
      </w:rPr>
      <w:t>Trang</w:t>
    </w:r>
    <w:proofErr w:type="spellEnd"/>
    <w:r w:rsidR="00F50AFB" w:rsidRPr="006E7908">
      <w:rPr>
        <w:i/>
      </w:rPr>
      <w:t xml:space="preserve"> </w:t>
    </w:r>
    <w:sdt>
      <w:sdtPr>
        <w:id w:val="15689877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50AFB">
          <w:fldChar w:fldCharType="begin"/>
        </w:r>
        <w:r w:rsidR="00F50AFB">
          <w:instrText xml:space="preserve"> PAGE   \* MERGEFORMAT </w:instrText>
        </w:r>
        <w:r w:rsidR="00F50AFB">
          <w:fldChar w:fldCharType="separate"/>
        </w:r>
        <w:r w:rsidR="00D54822">
          <w:rPr>
            <w:noProof/>
          </w:rPr>
          <w:t>4</w:t>
        </w:r>
        <w:r w:rsidR="00F50AFB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F4E" w:rsidRDefault="00606F4E" w:rsidP="00C377C7">
      <w:pPr>
        <w:spacing w:after="0" w:line="240" w:lineRule="auto"/>
      </w:pPr>
      <w:r>
        <w:separator/>
      </w:r>
    </w:p>
  </w:footnote>
  <w:footnote w:type="continuationSeparator" w:id="0">
    <w:p w:rsidR="00606F4E" w:rsidRDefault="00606F4E" w:rsidP="00C37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4E4" w:rsidRDefault="00E464E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5C63F8" wp14:editId="5073DFE2">
              <wp:simplePos x="0" y="0"/>
              <wp:positionH relativeFrom="column">
                <wp:posOffset>2770</wp:posOffset>
              </wp:positionH>
              <wp:positionV relativeFrom="paragraph">
                <wp:posOffset>216131</wp:posOffset>
              </wp:positionV>
              <wp:extent cx="5631873" cy="0"/>
              <wp:effectExtent l="0" t="0" r="26035" b="19050"/>
              <wp:wrapNone/>
              <wp:docPr id="4919" name="Straight Connector 49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3187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91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7pt" to="443.6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" strokecolor="black [3040]"/>
          </w:pict>
        </mc:Fallback>
      </mc:AlternateContent>
    </w:r>
    <w:r>
      <w:t>MSSV: PS22528</w:t>
    </w:r>
    <w:r>
      <w:ptab w:relativeTo="margin" w:alignment="center" w:leader="none"/>
    </w:r>
    <w:r>
      <w:ptab w:relativeTo="margin" w:alignment="right" w:leader="none"/>
    </w:r>
    <w:r>
      <w:t>LỚP: IT17314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F28A9"/>
    <w:multiLevelType w:val="hybridMultilevel"/>
    <w:tmpl w:val="80D0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01772"/>
    <w:multiLevelType w:val="hybridMultilevel"/>
    <w:tmpl w:val="76B2E6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297C2A"/>
    <w:multiLevelType w:val="hybridMultilevel"/>
    <w:tmpl w:val="281623CE"/>
    <w:lvl w:ilvl="0" w:tplc="BF246D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F54BD0"/>
    <w:multiLevelType w:val="hybridMultilevel"/>
    <w:tmpl w:val="4AB8D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6413C"/>
    <w:multiLevelType w:val="hybridMultilevel"/>
    <w:tmpl w:val="2758D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23F11"/>
    <w:multiLevelType w:val="hybridMultilevel"/>
    <w:tmpl w:val="442E17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6579C0"/>
    <w:multiLevelType w:val="hybridMultilevel"/>
    <w:tmpl w:val="10B8AB6E"/>
    <w:lvl w:ilvl="0" w:tplc="9690864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C320D9"/>
    <w:multiLevelType w:val="hybridMultilevel"/>
    <w:tmpl w:val="9410B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FB1B70"/>
    <w:multiLevelType w:val="hybridMultilevel"/>
    <w:tmpl w:val="8CA40C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C944FB"/>
    <w:multiLevelType w:val="hybridMultilevel"/>
    <w:tmpl w:val="701C6CA4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color w:val="0000FF"/>
        <w:u w:val="single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68740932"/>
    <w:multiLevelType w:val="hybridMultilevel"/>
    <w:tmpl w:val="03D8D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10"/>
  </w:num>
  <w:num w:numId="8">
    <w:abstractNumId w:val="0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F91"/>
    <w:rsid w:val="00033F5E"/>
    <w:rsid w:val="0004628F"/>
    <w:rsid w:val="00053555"/>
    <w:rsid w:val="000A1837"/>
    <w:rsid w:val="000F2D81"/>
    <w:rsid w:val="000F3581"/>
    <w:rsid w:val="00140D04"/>
    <w:rsid w:val="00193A84"/>
    <w:rsid w:val="001B0C31"/>
    <w:rsid w:val="001B457D"/>
    <w:rsid w:val="001D6DC8"/>
    <w:rsid w:val="00273E1A"/>
    <w:rsid w:val="002C1156"/>
    <w:rsid w:val="002D3BBE"/>
    <w:rsid w:val="004B6259"/>
    <w:rsid w:val="004D7295"/>
    <w:rsid w:val="00543A26"/>
    <w:rsid w:val="0055484F"/>
    <w:rsid w:val="00577C23"/>
    <w:rsid w:val="00592AB0"/>
    <w:rsid w:val="005D5F99"/>
    <w:rsid w:val="00604816"/>
    <w:rsid w:val="00606F4E"/>
    <w:rsid w:val="00691773"/>
    <w:rsid w:val="006D6F91"/>
    <w:rsid w:val="006E42F7"/>
    <w:rsid w:val="007138C8"/>
    <w:rsid w:val="00762DB8"/>
    <w:rsid w:val="00783A2E"/>
    <w:rsid w:val="007E4CA3"/>
    <w:rsid w:val="008F2D53"/>
    <w:rsid w:val="008F37FA"/>
    <w:rsid w:val="00925352"/>
    <w:rsid w:val="00943F6F"/>
    <w:rsid w:val="00967894"/>
    <w:rsid w:val="00970181"/>
    <w:rsid w:val="009B37CA"/>
    <w:rsid w:val="009D48EE"/>
    <w:rsid w:val="00A05B79"/>
    <w:rsid w:val="00A97216"/>
    <w:rsid w:val="00AA58DB"/>
    <w:rsid w:val="00B14747"/>
    <w:rsid w:val="00B1647C"/>
    <w:rsid w:val="00BC6D0C"/>
    <w:rsid w:val="00C377C7"/>
    <w:rsid w:val="00D22616"/>
    <w:rsid w:val="00D54822"/>
    <w:rsid w:val="00D56DD0"/>
    <w:rsid w:val="00D71606"/>
    <w:rsid w:val="00DB71FA"/>
    <w:rsid w:val="00DC68FE"/>
    <w:rsid w:val="00DE4F1A"/>
    <w:rsid w:val="00E16291"/>
    <w:rsid w:val="00E16C05"/>
    <w:rsid w:val="00E464E4"/>
    <w:rsid w:val="00E87414"/>
    <w:rsid w:val="00F3204D"/>
    <w:rsid w:val="00F50AFB"/>
    <w:rsid w:val="00F53A1F"/>
    <w:rsid w:val="00FB0C1E"/>
    <w:rsid w:val="00FC2D65"/>
    <w:rsid w:val="00FE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7C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7C7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C377C7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7C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7C7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16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16291"/>
    <w:pPr>
      <w:spacing w:before="120" w:after="120"/>
      <w:outlineLvl w:val="9"/>
    </w:pPr>
    <w:rPr>
      <w:rFonts w:ascii="Times New Roman" w:hAnsi="Times New Roman"/>
      <w:color w:val="auto"/>
      <w:sz w:val="3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6DD0"/>
    <w:pPr>
      <w:tabs>
        <w:tab w:val="right" w:leader="dot" w:pos="8820"/>
      </w:tabs>
      <w:spacing w:before="200" w:after="100"/>
      <w:ind w:left="720" w:hanging="720"/>
    </w:pPr>
    <w:rPr>
      <w:rFonts w:ascii="Tahoma" w:hAnsi="Tahoma"/>
      <w:sz w:val="22"/>
    </w:rPr>
  </w:style>
  <w:style w:type="character" w:styleId="Hyperlink">
    <w:name w:val="Hyperlink"/>
    <w:basedOn w:val="DefaultParagraphFont"/>
    <w:uiPriority w:val="99"/>
    <w:unhideWhenUsed/>
    <w:rsid w:val="00E162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DD0"/>
    <w:pPr>
      <w:spacing w:before="200" w:after="0"/>
      <w:ind w:left="720" w:hanging="720"/>
      <w:contextualSpacing/>
    </w:pPr>
    <w:rPr>
      <w:rFonts w:ascii="Tahoma" w:hAnsi="Tahoma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87414"/>
    <w:pPr>
      <w:spacing w:after="100"/>
      <w:ind w:left="280"/>
    </w:pPr>
  </w:style>
  <w:style w:type="character" w:styleId="Emphasis">
    <w:name w:val="Emphasis"/>
    <w:basedOn w:val="DefaultParagraphFont"/>
    <w:uiPriority w:val="20"/>
    <w:qFormat/>
    <w:rsid w:val="00925352"/>
    <w:rPr>
      <w:i/>
      <w:iCs/>
    </w:rPr>
  </w:style>
  <w:style w:type="character" w:styleId="Strong">
    <w:name w:val="Strong"/>
    <w:basedOn w:val="DefaultParagraphFont"/>
    <w:uiPriority w:val="22"/>
    <w:qFormat/>
    <w:rsid w:val="009253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7C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7C7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C377C7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7C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7C7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16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16291"/>
    <w:pPr>
      <w:spacing w:before="120" w:after="120"/>
      <w:outlineLvl w:val="9"/>
    </w:pPr>
    <w:rPr>
      <w:rFonts w:ascii="Times New Roman" w:hAnsi="Times New Roman"/>
      <w:color w:val="auto"/>
      <w:sz w:val="3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6DD0"/>
    <w:pPr>
      <w:tabs>
        <w:tab w:val="right" w:leader="dot" w:pos="8820"/>
      </w:tabs>
      <w:spacing w:before="200" w:after="100"/>
      <w:ind w:left="720" w:hanging="720"/>
    </w:pPr>
    <w:rPr>
      <w:rFonts w:ascii="Tahoma" w:hAnsi="Tahoma"/>
      <w:sz w:val="22"/>
    </w:rPr>
  </w:style>
  <w:style w:type="character" w:styleId="Hyperlink">
    <w:name w:val="Hyperlink"/>
    <w:basedOn w:val="DefaultParagraphFont"/>
    <w:uiPriority w:val="99"/>
    <w:unhideWhenUsed/>
    <w:rsid w:val="00E162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DD0"/>
    <w:pPr>
      <w:spacing w:before="200" w:after="0"/>
      <w:ind w:left="720" w:hanging="720"/>
      <w:contextualSpacing/>
    </w:pPr>
    <w:rPr>
      <w:rFonts w:ascii="Tahoma" w:hAnsi="Tahoma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87414"/>
    <w:pPr>
      <w:spacing w:after="100"/>
      <w:ind w:left="280"/>
    </w:pPr>
  </w:style>
  <w:style w:type="character" w:styleId="Emphasis">
    <w:name w:val="Emphasis"/>
    <w:basedOn w:val="DefaultParagraphFont"/>
    <w:uiPriority w:val="20"/>
    <w:qFormat/>
    <w:rsid w:val="00925352"/>
    <w:rPr>
      <w:i/>
      <w:iCs/>
    </w:rPr>
  </w:style>
  <w:style w:type="character" w:styleId="Strong">
    <w:name w:val="Strong"/>
    <w:basedOn w:val="DefaultParagraphFont"/>
    <w:uiPriority w:val="22"/>
    <w:qFormat/>
    <w:rsid w:val="009253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PT%20EDUCATION\2021\_Summer\COM2034_Quan%20tri%20CSDL%20SQL%20Server\Assignment%20COM2034%20Template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EAC1A0-F103-45E0-8A4C-425211EEB31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3857290-4634-4A7E-976F-59944015AF6C}">
      <dgm:prSet phldrT="[Text]"/>
      <dgm:spPr/>
      <dgm:t>
        <a:bodyPr/>
        <a:lstStyle/>
        <a:p>
          <a:r>
            <a:rPr lang="en-US"/>
            <a:t>Trang chủ</a:t>
          </a:r>
        </a:p>
      </dgm:t>
    </dgm:pt>
    <dgm:pt modelId="{2141FE66-5002-4648-9C54-3D6B75EC5C49}" type="parTrans" cxnId="{FFB03392-A1EC-4426-AE13-971FC46F6275}">
      <dgm:prSet/>
      <dgm:spPr/>
      <dgm:t>
        <a:bodyPr/>
        <a:lstStyle/>
        <a:p>
          <a:endParaRPr lang="en-US"/>
        </a:p>
      </dgm:t>
    </dgm:pt>
    <dgm:pt modelId="{CD918C97-235F-4918-827C-383360DBFBC8}" type="sibTrans" cxnId="{FFB03392-A1EC-4426-AE13-971FC46F6275}">
      <dgm:prSet/>
      <dgm:spPr/>
      <dgm:t>
        <a:bodyPr/>
        <a:lstStyle/>
        <a:p>
          <a:endParaRPr lang="en-US"/>
        </a:p>
      </dgm:t>
    </dgm:pt>
    <dgm:pt modelId="{63BB7BE5-807B-47DA-BB7F-007EE37CA790}">
      <dgm:prSet phldrT="[Text]"/>
      <dgm:spPr/>
      <dgm:t>
        <a:bodyPr/>
        <a:lstStyle/>
        <a:p>
          <a:r>
            <a:rPr lang="en-US"/>
            <a:t>Sản phẩm</a:t>
          </a:r>
        </a:p>
      </dgm:t>
    </dgm:pt>
    <dgm:pt modelId="{03973712-D2A6-4A5A-AC9C-9BE8F04ED8E7}" type="parTrans" cxnId="{97CE667A-1F2D-49BF-B669-120886263B96}">
      <dgm:prSet/>
      <dgm:spPr/>
      <dgm:t>
        <a:bodyPr/>
        <a:lstStyle/>
        <a:p>
          <a:endParaRPr lang="en-US"/>
        </a:p>
      </dgm:t>
    </dgm:pt>
    <dgm:pt modelId="{5D83ED2B-1F86-48E7-BDB0-C718E11E4BE8}" type="sibTrans" cxnId="{97CE667A-1F2D-49BF-B669-120886263B96}">
      <dgm:prSet/>
      <dgm:spPr/>
      <dgm:t>
        <a:bodyPr/>
        <a:lstStyle/>
        <a:p>
          <a:endParaRPr lang="en-US"/>
        </a:p>
      </dgm:t>
    </dgm:pt>
    <dgm:pt modelId="{49734359-F96B-4CB4-827E-6A7175B7DF71}">
      <dgm:prSet phldrT="[Text]"/>
      <dgm:spPr/>
      <dgm:t>
        <a:bodyPr/>
        <a:lstStyle/>
        <a:p>
          <a:r>
            <a:rPr lang="en-US"/>
            <a:t>Hệ thống cửa hàng</a:t>
          </a:r>
        </a:p>
      </dgm:t>
    </dgm:pt>
    <dgm:pt modelId="{33264625-BA57-4356-A5FD-B6C74E64DDEE}" type="parTrans" cxnId="{42EC4F56-D087-4AC3-9B42-7B51E05A476D}">
      <dgm:prSet/>
      <dgm:spPr/>
      <dgm:t>
        <a:bodyPr/>
        <a:lstStyle/>
        <a:p>
          <a:endParaRPr lang="en-US"/>
        </a:p>
      </dgm:t>
    </dgm:pt>
    <dgm:pt modelId="{7D586D2E-8E74-404F-8530-BA5C3D83885E}" type="sibTrans" cxnId="{42EC4F56-D087-4AC3-9B42-7B51E05A476D}">
      <dgm:prSet/>
      <dgm:spPr/>
      <dgm:t>
        <a:bodyPr/>
        <a:lstStyle/>
        <a:p>
          <a:endParaRPr lang="en-US"/>
        </a:p>
      </dgm:t>
    </dgm:pt>
    <dgm:pt modelId="{FB089139-4E07-4058-8774-0252D4FAC418}">
      <dgm:prSet phldrT="[Text]"/>
      <dgm:spPr/>
      <dgm:t>
        <a:bodyPr/>
        <a:lstStyle/>
        <a:p>
          <a:r>
            <a:rPr lang="en-US"/>
            <a:t>Sự kiện mới nhất</a:t>
          </a:r>
        </a:p>
      </dgm:t>
    </dgm:pt>
    <dgm:pt modelId="{B7FE01CC-94CF-462D-962F-6006722198C6}" type="parTrans" cxnId="{542B71C9-5CC8-4CE5-8CC1-FE246A389454}">
      <dgm:prSet/>
      <dgm:spPr/>
      <dgm:t>
        <a:bodyPr/>
        <a:lstStyle/>
        <a:p>
          <a:endParaRPr lang="en-US"/>
        </a:p>
      </dgm:t>
    </dgm:pt>
    <dgm:pt modelId="{FDFA5BBD-D289-4D42-88EF-768EBA003FBA}" type="sibTrans" cxnId="{542B71C9-5CC8-4CE5-8CC1-FE246A389454}">
      <dgm:prSet/>
      <dgm:spPr/>
      <dgm:t>
        <a:bodyPr/>
        <a:lstStyle/>
        <a:p>
          <a:endParaRPr lang="en-US"/>
        </a:p>
      </dgm:t>
    </dgm:pt>
    <dgm:pt modelId="{8BD8148C-F2D6-4960-9B9E-AF661411AC92}">
      <dgm:prSet/>
      <dgm:spPr/>
      <dgm:t>
        <a:bodyPr/>
        <a:lstStyle/>
        <a:p>
          <a:r>
            <a:rPr lang="en-US"/>
            <a:t>Giới thiệu</a:t>
          </a:r>
        </a:p>
      </dgm:t>
    </dgm:pt>
    <dgm:pt modelId="{7F92D98E-BC96-4A8C-B551-A619C8036C64}" type="parTrans" cxnId="{C8328AAB-CFF5-467F-ADED-392C0C4526DC}">
      <dgm:prSet/>
      <dgm:spPr/>
      <dgm:t>
        <a:bodyPr/>
        <a:lstStyle/>
        <a:p>
          <a:endParaRPr lang="en-US"/>
        </a:p>
      </dgm:t>
    </dgm:pt>
    <dgm:pt modelId="{C0BCFA0C-5164-46FE-9FDE-C9484BB0CB49}" type="sibTrans" cxnId="{C8328AAB-CFF5-467F-ADED-392C0C4526DC}">
      <dgm:prSet/>
      <dgm:spPr/>
      <dgm:t>
        <a:bodyPr/>
        <a:lstStyle/>
        <a:p>
          <a:endParaRPr lang="en-US"/>
        </a:p>
      </dgm:t>
    </dgm:pt>
    <dgm:pt modelId="{FC462FD2-CC53-442D-8F17-DA90BEBE4DA6}">
      <dgm:prSet/>
      <dgm:spPr/>
      <dgm:t>
        <a:bodyPr/>
        <a:lstStyle/>
        <a:p>
          <a:r>
            <a:rPr lang="en-US"/>
            <a:t>Áo</a:t>
          </a:r>
        </a:p>
      </dgm:t>
    </dgm:pt>
    <dgm:pt modelId="{7FF89857-77CB-460D-A3D0-34C210625AB2}" type="parTrans" cxnId="{70B7BB51-8F25-4451-A844-83FAC01F3881}">
      <dgm:prSet/>
      <dgm:spPr/>
      <dgm:t>
        <a:bodyPr/>
        <a:lstStyle/>
        <a:p>
          <a:endParaRPr lang="en-US"/>
        </a:p>
      </dgm:t>
    </dgm:pt>
    <dgm:pt modelId="{78270F5A-A2E2-4F28-BEDF-01A462477C65}" type="sibTrans" cxnId="{70B7BB51-8F25-4451-A844-83FAC01F3881}">
      <dgm:prSet/>
      <dgm:spPr/>
      <dgm:t>
        <a:bodyPr/>
        <a:lstStyle/>
        <a:p>
          <a:endParaRPr lang="en-US"/>
        </a:p>
      </dgm:t>
    </dgm:pt>
    <dgm:pt modelId="{0268B3C7-1A48-43F2-9B7E-D06B960D6044}">
      <dgm:prSet/>
      <dgm:spPr/>
      <dgm:t>
        <a:bodyPr/>
        <a:lstStyle/>
        <a:p>
          <a:r>
            <a:rPr lang="en-US"/>
            <a:t>Quần</a:t>
          </a:r>
        </a:p>
      </dgm:t>
    </dgm:pt>
    <dgm:pt modelId="{088B40DE-22FC-4A17-AF44-7ABE0EAAEEB3}" type="parTrans" cxnId="{C929A1AF-2643-40F6-B65D-35B683F0B534}">
      <dgm:prSet/>
      <dgm:spPr/>
      <dgm:t>
        <a:bodyPr/>
        <a:lstStyle/>
        <a:p>
          <a:endParaRPr lang="en-US"/>
        </a:p>
      </dgm:t>
    </dgm:pt>
    <dgm:pt modelId="{C8FF56E8-B45B-4839-8EE1-D94FA2865962}" type="sibTrans" cxnId="{C929A1AF-2643-40F6-B65D-35B683F0B534}">
      <dgm:prSet/>
      <dgm:spPr/>
      <dgm:t>
        <a:bodyPr/>
        <a:lstStyle/>
        <a:p>
          <a:endParaRPr lang="en-US"/>
        </a:p>
      </dgm:t>
    </dgm:pt>
    <dgm:pt modelId="{0DE9F62F-3321-448E-8985-511B6D8C95F6}">
      <dgm:prSet/>
      <dgm:spPr/>
      <dgm:t>
        <a:bodyPr/>
        <a:lstStyle/>
        <a:p>
          <a:r>
            <a:rPr lang="en-US"/>
            <a:t>Phụ kiện</a:t>
          </a:r>
        </a:p>
      </dgm:t>
    </dgm:pt>
    <dgm:pt modelId="{383F9A0C-3654-40BF-AF20-71848A64D4EA}" type="parTrans" cxnId="{F3905402-7C48-4913-A35A-44832581DD99}">
      <dgm:prSet/>
      <dgm:spPr/>
      <dgm:t>
        <a:bodyPr/>
        <a:lstStyle/>
        <a:p>
          <a:endParaRPr lang="en-US"/>
        </a:p>
      </dgm:t>
    </dgm:pt>
    <dgm:pt modelId="{41E6E60A-ACCF-4144-93B8-F5976C109C5D}" type="sibTrans" cxnId="{F3905402-7C48-4913-A35A-44832581DD99}">
      <dgm:prSet/>
      <dgm:spPr/>
      <dgm:t>
        <a:bodyPr/>
        <a:lstStyle/>
        <a:p>
          <a:endParaRPr lang="en-US"/>
        </a:p>
      </dgm:t>
    </dgm:pt>
    <dgm:pt modelId="{89D839B0-BD2A-4F0E-A478-D8A6AD0076A9}">
      <dgm:prSet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r>
            <a:rPr lang="en-US"/>
            <a:t>Địa chỉ 2</a:t>
          </a:r>
        </a:p>
      </dgm:t>
    </dgm:pt>
    <dgm:pt modelId="{C1553041-CD11-4AE3-9086-654BCA6BE2CC}" type="sibTrans" cxnId="{206797B1-E5EF-4FD3-BDED-21A2051A2F38}">
      <dgm:prSet/>
      <dgm:spPr/>
      <dgm:t>
        <a:bodyPr/>
        <a:lstStyle/>
        <a:p>
          <a:endParaRPr lang="en-US"/>
        </a:p>
      </dgm:t>
    </dgm:pt>
    <dgm:pt modelId="{D087FEDE-284D-41AA-8D35-2E1B42E19B6E}" type="parTrans" cxnId="{206797B1-E5EF-4FD3-BDED-21A2051A2F38}">
      <dgm:prSet/>
      <dgm:spPr/>
      <dgm:t>
        <a:bodyPr/>
        <a:lstStyle/>
        <a:p>
          <a:endParaRPr lang="en-US"/>
        </a:p>
      </dgm:t>
    </dgm:pt>
    <dgm:pt modelId="{D302F713-D25A-4B10-8479-B8F53A68A6EF}">
      <dgm:prSet/>
      <dgm:spPr/>
      <dgm:t>
        <a:bodyPr/>
        <a:lstStyle/>
        <a:p>
          <a:r>
            <a:rPr lang="en-US"/>
            <a:t>Địa chỉ 1</a:t>
          </a:r>
        </a:p>
      </dgm:t>
    </dgm:pt>
    <dgm:pt modelId="{CE1B5EEC-67AC-495F-AAE4-3563D67E8D9F}" type="parTrans" cxnId="{4C62A8C9-7786-43EB-8FD7-911605697305}">
      <dgm:prSet/>
      <dgm:spPr/>
      <dgm:t>
        <a:bodyPr/>
        <a:lstStyle/>
        <a:p>
          <a:endParaRPr lang="en-US"/>
        </a:p>
      </dgm:t>
    </dgm:pt>
    <dgm:pt modelId="{435BF79A-45FA-4342-8B65-5AE145802DA2}" type="sibTrans" cxnId="{4C62A8C9-7786-43EB-8FD7-911605697305}">
      <dgm:prSet/>
      <dgm:spPr/>
      <dgm:t>
        <a:bodyPr/>
        <a:lstStyle/>
        <a:p>
          <a:endParaRPr lang="en-US"/>
        </a:p>
      </dgm:t>
    </dgm:pt>
    <dgm:pt modelId="{50EFAE68-E4C6-402F-8B60-285789E74158}" type="pres">
      <dgm:prSet presAssocID="{B1EAC1A0-F103-45E0-8A4C-425211EEB31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693CBBC-CB58-440A-AB37-C5D229DBD144}" type="pres">
      <dgm:prSet presAssocID="{43857290-4634-4A7E-976F-59944015AF6C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AB8F085-736D-417A-A57F-EF41B724525A}" type="pres">
      <dgm:prSet presAssocID="{43857290-4634-4A7E-976F-59944015AF6C}" presName="rootComposite1" presStyleCnt="0"/>
      <dgm:spPr/>
      <dgm:t>
        <a:bodyPr/>
        <a:lstStyle/>
        <a:p>
          <a:endParaRPr lang="en-US"/>
        </a:p>
      </dgm:t>
    </dgm:pt>
    <dgm:pt modelId="{1CD43030-6A60-40FC-98DF-D453F91B74A6}" type="pres">
      <dgm:prSet presAssocID="{43857290-4634-4A7E-976F-59944015AF6C}" presName="rootText1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B83316-616C-4E1C-B0B5-F5A93F7C437B}" type="pres">
      <dgm:prSet presAssocID="{43857290-4634-4A7E-976F-59944015AF6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0A361B6-9A0D-4A8C-B1D6-24514702BB0C}" type="pres">
      <dgm:prSet presAssocID="{43857290-4634-4A7E-976F-59944015AF6C}" presName="hierChild2" presStyleCnt="0"/>
      <dgm:spPr/>
      <dgm:t>
        <a:bodyPr/>
        <a:lstStyle/>
        <a:p>
          <a:endParaRPr lang="en-US"/>
        </a:p>
      </dgm:t>
    </dgm:pt>
    <dgm:pt modelId="{D9967991-1049-440C-ADCA-1026BF875B14}" type="pres">
      <dgm:prSet presAssocID="{03973712-D2A6-4A5A-AC9C-9BE8F04ED8E7}" presName="Name37" presStyleLbl="parChTrans1D2" presStyleIdx="0" presStyleCnt="4"/>
      <dgm:spPr/>
      <dgm:t>
        <a:bodyPr/>
        <a:lstStyle/>
        <a:p>
          <a:endParaRPr lang="en-US"/>
        </a:p>
      </dgm:t>
    </dgm:pt>
    <dgm:pt modelId="{A9397EF9-49DA-49A2-B4BD-F737AC04D0F7}" type="pres">
      <dgm:prSet presAssocID="{63BB7BE5-807B-47DA-BB7F-007EE37CA79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E78CD17-4D3B-4610-B0CA-E22DB3E8133B}" type="pres">
      <dgm:prSet presAssocID="{63BB7BE5-807B-47DA-BB7F-007EE37CA790}" presName="rootComposite" presStyleCnt="0"/>
      <dgm:spPr/>
      <dgm:t>
        <a:bodyPr/>
        <a:lstStyle/>
        <a:p>
          <a:endParaRPr lang="en-US"/>
        </a:p>
      </dgm:t>
    </dgm:pt>
    <dgm:pt modelId="{0D76BE7F-0654-44A0-8B1D-FE69B8FD2845}" type="pres">
      <dgm:prSet presAssocID="{63BB7BE5-807B-47DA-BB7F-007EE37CA790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7052D6-EE54-43D5-92F4-5FFD5CDC348F}" type="pres">
      <dgm:prSet presAssocID="{63BB7BE5-807B-47DA-BB7F-007EE37CA790}" presName="rootConnector" presStyleLbl="node2" presStyleIdx="0" presStyleCnt="4"/>
      <dgm:spPr/>
      <dgm:t>
        <a:bodyPr/>
        <a:lstStyle/>
        <a:p>
          <a:endParaRPr lang="en-US"/>
        </a:p>
      </dgm:t>
    </dgm:pt>
    <dgm:pt modelId="{03CB5896-D463-4D9A-ACA7-FDE2A7B6B9B1}" type="pres">
      <dgm:prSet presAssocID="{63BB7BE5-807B-47DA-BB7F-007EE37CA790}" presName="hierChild4" presStyleCnt="0"/>
      <dgm:spPr/>
      <dgm:t>
        <a:bodyPr/>
        <a:lstStyle/>
        <a:p>
          <a:endParaRPr lang="en-US"/>
        </a:p>
      </dgm:t>
    </dgm:pt>
    <dgm:pt modelId="{CC2971BA-2F73-44B2-B0CB-ACCE547BB6AA}" type="pres">
      <dgm:prSet presAssocID="{7FF89857-77CB-460D-A3D0-34C210625AB2}" presName="Name37" presStyleLbl="parChTrans1D3" presStyleIdx="0" presStyleCnt="3"/>
      <dgm:spPr/>
      <dgm:t>
        <a:bodyPr/>
        <a:lstStyle/>
        <a:p>
          <a:endParaRPr lang="en-US"/>
        </a:p>
      </dgm:t>
    </dgm:pt>
    <dgm:pt modelId="{1F5185B0-72BF-48C8-871E-B52FFFF97684}" type="pres">
      <dgm:prSet presAssocID="{FC462FD2-CC53-442D-8F17-DA90BEBE4DA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3EE2EE4-D08F-4F5E-B0AB-A97EE30FCEDF}" type="pres">
      <dgm:prSet presAssocID="{FC462FD2-CC53-442D-8F17-DA90BEBE4DA6}" presName="rootComposite" presStyleCnt="0"/>
      <dgm:spPr/>
      <dgm:t>
        <a:bodyPr/>
        <a:lstStyle/>
        <a:p>
          <a:endParaRPr lang="en-US"/>
        </a:p>
      </dgm:t>
    </dgm:pt>
    <dgm:pt modelId="{19D90A49-6D42-47A9-9379-8B59E847C164}" type="pres">
      <dgm:prSet presAssocID="{FC462FD2-CC53-442D-8F17-DA90BEBE4DA6}" presName="rootText" presStyleLbl="node3" presStyleIdx="0" presStyleCnt="3" custScaleX="768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2E2DE0-DC17-4C67-9DB4-64E0002DC055}" type="pres">
      <dgm:prSet presAssocID="{FC462FD2-CC53-442D-8F17-DA90BEBE4DA6}" presName="rootConnector" presStyleLbl="node3" presStyleIdx="0" presStyleCnt="3"/>
      <dgm:spPr/>
      <dgm:t>
        <a:bodyPr/>
        <a:lstStyle/>
        <a:p>
          <a:endParaRPr lang="en-US"/>
        </a:p>
      </dgm:t>
    </dgm:pt>
    <dgm:pt modelId="{85E656A3-2479-461E-BB4E-4916839F7FA6}" type="pres">
      <dgm:prSet presAssocID="{FC462FD2-CC53-442D-8F17-DA90BEBE4DA6}" presName="hierChild4" presStyleCnt="0"/>
      <dgm:spPr/>
      <dgm:t>
        <a:bodyPr/>
        <a:lstStyle/>
        <a:p>
          <a:endParaRPr lang="en-US"/>
        </a:p>
      </dgm:t>
    </dgm:pt>
    <dgm:pt modelId="{C71E99DE-678E-4095-9A6D-533884341857}" type="pres">
      <dgm:prSet presAssocID="{FC462FD2-CC53-442D-8F17-DA90BEBE4DA6}" presName="hierChild5" presStyleCnt="0"/>
      <dgm:spPr/>
      <dgm:t>
        <a:bodyPr/>
        <a:lstStyle/>
        <a:p>
          <a:endParaRPr lang="en-US"/>
        </a:p>
      </dgm:t>
    </dgm:pt>
    <dgm:pt modelId="{7F030EA7-6D7E-452D-AC75-08CED77FD734}" type="pres">
      <dgm:prSet presAssocID="{088B40DE-22FC-4A17-AF44-7ABE0EAAEEB3}" presName="Name37" presStyleLbl="parChTrans1D3" presStyleIdx="1" presStyleCnt="3"/>
      <dgm:spPr/>
      <dgm:t>
        <a:bodyPr/>
        <a:lstStyle/>
        <a:p>
          <a:endParaRPr lang="en-US"/>
        </a:p>
      </dgm:t>
    </dgm:pt>
    <dgm:pt modelId="{DC48B0AB-49F4-4D2F-9FAE-13E906D1CD2E}" type="pres">
      <dgm:prSet presAssocID="{0268B3C7-1A48-43F2-9B7E-D06B960D604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F0FC1AC-9175-4275-94C0-7788B90A1600}" type="pres">
      <dgm:prSet presAssocID="{0268B3C7-1A48-43F2-9B7E-D06B960D6044}" presName="rootComposite" presStyleCnt="0"/>
      <dgm:spPr/>
      <dgm:t>
        <a:bodyPr/>
        <a:lstStyle/>
        <a:p>
          <a:endParaRPr lang="en-US"/>
        </a:p>
      </dgm:t>
    </dgm:pt>
    <dgm:pt modelId="{26D69821-1B46-48BF-845B-0F67C64DBBFC}" type="pres">
      <dgm:prSet presAssocID="{0268B3C7-1A48-43F2-9B7E-D06B960D6044}" presName="rootText" presStyleLbl="node3" presStyleIdx="1" presStyleCnt="3" custScaleX="75478" custLinFactNeighborY="35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651580-0CC0-4D46-AF99-CA85861DF831}" type="pres">
      <dgm:prSet presAssocID="{0268B3C7-1A48-43F2-9B7E-D06B960D6044}" presName="rootConnector" presStyleLbl="node3" presStyleIdx="1" presStyleCnt="3"/>
      <dgm:spPr/>
      <dgm:t>
        <a:bodyPr/>
        <a:lstStyle/>
        <a:p>
          <a:endParaRPr lang="en-US"/>
        </a:p>
      </dgm:t>
    </dgm:pt>
    <dgm:pt modelId="{94F8E786-39EF-47A3-B4C8-F5B085B3A43B}" type="pres">
      <dgm:prSet presAssocID="{0268B3C7-1A48-43F2-9B7E-D06B960D6044}" presName="hierChild4" presStyleCnt="0"/>
      <dgm:spPr/>
      <dgm:t>
        <a:bodyPr/>
        <a:lstStyle/>
        <a:p>
          <a:endParaRPr lang="en-US"/>
        </a:p>
      </dgm:t>
    </dgm:pt>
    <dgm:pt modelId="{EDCEA633-C77B-4EE6-A30B-F5EDD45B79AC}" type="pres">
      <dgm:prSet presAssocID="{0268B3C7-1A48-43F2-9B7E-D06B960D6044}" presName="hierChild5" presStyleCnt="0"/>
      <dgm:spPr/>
      <dgm:t>
        <a:bodyPr/>
        <a:lstStyle/>
        <a:p>
          <a:endParaRPr lang="en-US"/>
        </a:p>
      </dgm:t>
    </dgm:pt>
    <dgm:pt modelId="{31A107CF-9CA3-41AD-97BD-1413C6E7DDA9}" type="pres">
      <dgm:prSet presAssocID="{383F9A0C-3654-40BF-AF20-71848A64D4EA}" presName="Name37" presStyleLbl="parChTrans1D3" presStyleIdx="2" presStyleCnt="3"/>
      <dgm:spPr/>
      <dgm:t>
        <a:bodyPr/>
        <a:lstStyle/>
        <a:p>
          <a:endParaRPr lang="en-US"/>
        </a:p>
      </dgm:t>
    </dgm:pt>
    <dgm:pt modelId="{961F15F7-6390-4F02-9328-C0261A0EF0BA}" type="pres">
      <dgm:prSet presAssocID="{0DE9F62F-3321-448E-8985-511B6D8C95F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86324FC-7724-42BB-86A2-1F5A325B76ED}" type="pres">
      <dgm:prSet presAssocID="{0DE9F62F-3321-448E-8985-511B6D8C95F6}" presName="rootComposite" presStyleCnt="0"/>
      <dgm:spPr/>
      <dgm:t>
        <a:bodyPr/>
        <a:lstStyle/>
        <a:p>
          <a:endParaRPr lang="en-US"/>
        </a:p>
      </dgm:t>
    </dgm:pt>
    <dgm:pt modelId="{0D7A61C3-7FF0-4787-BD05-FF3C7B076658}" type="pres">
      <dgm:prSet presAssocID="{0DE9F62F-3321-448E-8985-511B6D8C95F6}" presName="rootText" presStyleLbl="node3" presStyleIdx="2" presStyleCnt="3" custScaleX="772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310D5B-6616-4989-8EF1-85FBE1F09A8D}" type="pres">
      <dgm:prSet presAssocID="{0DE9F62F-3321-448E-8985-511B6D8C95F6}" presName="rootConnector" presStyleLbl="node3" presStyleIdx="2" presStyleCnt="3"/>
      <dgm:spPr/>
      <dgm:t>
        <a:bodyPr/>
        <a:lstStyle/>
        <a:p>
          <a:endParaRPr lang="en-US"/>
        </a:p>
      </dgm:t>
    </dgm:pt>
    <dgm:pt modelId="{8818B1C7-E86F-42B7-BCEC-05AE789B293A}" type="pres">
      <dgm:prSet presAssocID="{0DE9F62F-3321-448E-8985-511B6D8C95F6}" presName="hierChild4" presStyleCnt="0"/>
      <dgm:spPr/>
      <dgm:t>
        <a:bodyPr/>
        <a:lstStyle/>
        <a:p>
          <a:endParaRPr lang="en-US"/>
        </a:p>
      </dgm:t>
    </dgm:pt>
    <dgm:pt modelId="{E048A092-9875-4555-BC91-E4D632877E6A}" type="pres">
      <dgm:prSet presAssocID="{0DE9F62F-3321-448E-8985-511B6D8C95F6}" presName="hierChild5" presStyleCnt="0"/>
      <dgm:spPr/>
      <dgm:t>
        <a:bodyPr/>
        <a:lstStyle/>
        <a:p>
          <a:endParaRPr lang="en-US"/>
        </a:p>
      </dgm:t>
    </dgm:pt>
    <dgm:pt modelId="{482ACF2B-2813-4F1B-A800-5810CCE5253F}" type="pres">
      <dgm:prSet presAssocID="{63BB7BE5-807B-47DA-BB7F-007EE37CA790}" presName="hierChild5" presStyleCnt="0"/>
      <dgm:spPr/>
      <dgm:t>
        <a:bodyPr/>
        <a:lstStyle/>
        <a:p>
          <a:endParaRPr lang="en-US"/>
        </a:p>
      </dgm:t>
    </dgm:pt>
    <dgm:pt modelId="{90DFD523-4C11-4770-A719-9CC078497012}" type="pres">
      <dgm:prSet presAssocID="{33264625-BA57-4356-A5FD-B6C74E64DDEE}" presName="Name37" presStyleLbl="parChTrans1D2" presStyleIdx="1" presStyleCnt="4"/>
      <dgm:spPr/>
      <dgm:t>
        <a:bodyPr/>
        <a:lstStyle/>
        <a:p>
          <a:endParaRPr lang="en-US"/>
        </a:p>
      </dgm:t>
    </dgm:pt>
    <dgm:pt modelId="{9754349B-7C8C-4323-B1BB-CB7F2E3070E6}" type="pres">
      <dgm:prSet presAssocID="{49734359-F96B-4CB4-827E-6A7175B7DF7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AB3527B-C168-4B93-984B-D779CC7E010C}" type="pres">
      <dgm:prSet presAssocID="{49734359-F96B-4CB4-827E-6A7175B7DF71}" presName="rootComposite" presStyleCnt="0"/>
      <dgm:spPr/>
      <dgm:t>
        <a:bodyPr/>
        <a:lstStyle/>
        <a:p>
          <a:endParaRPr lang="en-US"/>
        </a:p>
      </dgm:t>
    </dgm:pt>
    <dgm:pt modelId="{E5D0D7DE-AF54-4095-AD63-745B10DFA835}" type="pres">
      <dgm:prSet presAssocID="{49734359-F96B-4CB4-827E-6A7175B7DF7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81CAAF-BD9E-49A9-A5D5-7EF2F0D63857}" type="pres">
      <dgm:prSet presAssocID="{49734359-F96B-4CB4-827E-6A7175B7DF71}" presName="rootConnector" presStyleLbl="node2" presStyleIdx="1" presStyleCnt="4"/>
      <dgm:spPr/>
      <dgm:t>
        <a:bodyPr/>
        <a:lstStyle/>
        <a:p>
          <a:endParaRPr lang="en-US"/>
        </a:p>
      </dgm:t>
    </dgm:pt>
    <dgm:pt modelId="{6A735F41-047E-4219-B76F-9B4503F13A21}" type="pres">
      <dgm:prSet presAssocID="{49734359-F96B-4CB4-827E-6A7175B7DF71}" presName="hierChild4" presStyleCnt="0"/>
      <dgm:spPr/>
      <dgm:t>
        <a:bodyPr/>
        <a:lstStyle/>
        <a:p>
          <a:endParaRPr lang="en-US"/>
        </a:p>
      </dgm:t>
    </dgm:pt>
    <dgm:pt modelId="{C44076F3-0C4D-49AD-B04A-CA6338413509}" type="pres">
      <dgm:prSet presAssocID="{49734359-F96B-4CB4-827E-6A7175B7DF71}" presName="hierChild5" presStyleCnt="0"/>
      <dgm:spPr/>
      <dgm:t>
        <a:bodyPr/>
        <a:lstStyle/>
        <a:p>
          <a:endParaRPr lang="en-US"/>
        </a:p>
      </dgm:t>
    </dgm:pt>
    <dgm:pt modelId="{D62E0577-970D-4A3C-97DA-5E3756EFA236}" type="pres">
      <dgm:prSet presAssocID="{B7FE01CC-94CF-462D-962F-6006722198C6}" presName="Name37" presStyleLbl="parChTrans1D2" presStyleIdx="2" presStyleCnt="4"/>
      <dgm:spPr/>
      <dgm:t>
        <a:bodyPr/>
        <a:lstStyle/>
        <a:p>
          <a:endParaRPr lang="en-US"/>
        </a:p>
      </dgm:t>
    </dgm:pt>
    <dgm:pt modelId="{0BE0F48C-2426-4BAC-A6B2-CDC10A77A679}" type="pres">
      <dgm:prSet presAssocID="{FB089139-4E07-4058-8774-0252D4FAC41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75DD393-2561-4AC1-B9B8-EC7887706DCA}" type="pres">
      <dgm:prSet presAssocID="{FB089139-4E07-4058-8774-0252D4FAC418}" presName="rootComposite" presStyleCnt="0"/>
      <dgm:spPr/>
      <dgm:t>
        <a:bodyPr/>
        <a:lstStyle/>
        <a:p>
          <a:endParaRPr lang="en-US"/>
        </a:p>
      </dgm:t>
    </dgm:pt>
    <dgm:pt modelId="{25763ED4-9903-4C5A-B9FE-73FC74C06049}" type="pres">
      <dgm:prSet presAssocID="{FB089139-4E07-4058-8774-0252D4FAC418}" presName="rootText" presStyleLbl="node2" presStyleIdx="2" presStyleCnt="4" custLinFactNeighborX="-885" custLinFactNeighborY="17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50FD70-FE75-4A14-98B9-FC3549741D1D}" type="pres">
      <dgm:prSet presAssocID="{FB089139-4E07-4058-8774-0252D4FAC418}" presName="rootConnector" presStyleLbl="node2" presStyleIdx="2" presStyleCnt="4"/>
      <dgm:spPr/>
      <dgm:t>
        <a:bodyPr/>
        <a:lstStyle/>
        <a:p>
          <a:endParaRPr lang="en-US"/>
        </a:p>
      </dgm:t>
    </dgm:pt>
    <dgm:pt modelId="{8A7392FF-FCE3-4B65-BE6C-6D81E3697E2D}" type="pres">
      <dgm:prSet presAssocID="{FB089139-4E07-4058-8774-0252D4FAC418}" presName="hierChild4" presStyleCnt="0"/>
      <dgm:spPr/>
      <dgm:t>
        <a:bodyPr/>
        <a:lstStyle/>
        <a:p>
          <a:endParaRPr lang="en-US"/>
        </a:p>
      </dgm:t>
    </dgm:pt>
    <dgm:pt modelId="{1F1DCBEF-F06B-4820-ADA3-1474E553AFBD}" type="pres">
      <dgm:prSet presAssocID="{FB089139-4E07-4058-8774-0252D4FAC418}" presName="hierChild5" presStyleCnt="0"/>
      <dgm:spPr/>
      <dgm:t>
        <a:bodyPr/>
        <a:lstStyle/>
        <a:p>
          <a:endParaRPr lang="en-US"/>
        </a:p>
      </dgm:t>
    </dgm:pt>
    <dgm:pt modelId="{0A82C93F-0234-4DF1-AE38-1250E9527D7A}" type="pres">
      <dgm:prSet presAssocID="{7F92D98E-BC96-4A8C-B551-A619C8036C64}" presName="Name37" presStyleLbl="parChTrans1D2" presStyleIdx="3" presStyleCnt="4"/>
      <dgm:spPr/>
      <dgm:t>
        <a:bodyPr/>
        <a:lstStyle/>
        <a:p>
          <a:endParaRPr lang="en-US"/>
        </a:p>
      </dgm:t>
    </dgm:pt>
    <dgm:pt modelId="{D36F8C50-3ECB-4E5C-8FE9-7FC7F6FE5747}" type="pres">
      <dgm:prSet presAssocID="{8BD8148C-F2D6-4960-9B9E-AF661411AC9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8CF2567-1D1E-4C97-A4DC-4DEC3044B914}" type="pres">
      <dgm:prSet presAssocID="{8BD8148C-F2D6-4960-9B9E-AF661411AC92}" presName="rootComposite" presStyleCnt="0"/>
      <dgm:spPr/>
      <dgm:t>
        <a:bodyPr/>
        <a:lstStyle/>
        <a:p>
          <a:endParaRPr lang="en-US"/>
        </a:p>
      </dgm:t>
    </dgm:pt>
    <dgm:pt modelId="{003B4F9E-C090-40ED-8524-E21E9FDD160C}" type="pres">
      <dgm:prSet presAssocID="{8BD8148C-F2D6-4960-9B9E-AF661411AC92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AD91CF-3509-49E5-905B-7EBA1B9DF959}" type="pres">
      <dgm:prSet presAssocID="{8BD8148C-F2D6-4960-9B9E-AF661411AC92}" presName="rootConnector" presStyleLbl="node2" presStyleIdx="3" presStyleCnt="4"/>
      <dgm:spPr/>
      <dgm:t>
        <a:bodyPr/>
        <a:lstStyle/>
        <a:p>
          <a:endParaRPr lang="en-US"/>
        </a:p>
      </dgm:t>
    </dgm:pt>
    <dgm:pt modelId="{B4AEA540-50CC-441C-A8A4-232BC404C1C1}" type="pres">
      <dgm:prSet presAssocID="{8BD8148C-F2D6-4960-9B9E-AF661411AC92}" presName="hierChild4" presStyleCnt="0"/>
      <dgm:spPr/>
      <dgm:t>
        <a:bodyPr/>
        <a:lstStyle/>
        <a:p>
          <a:endParaRPr lang="en-US"/>
        </a:p>
      </dgm:t>
    </dgm:pt>
    <dgm:pt modelId="{23662E66-84E0-4A5E-8E2C-EB3DBB598112}" type="pres">
      <dgm:prSet presAssocID="{8BD8148C-F2D6-4960-9B9E-AF661411AC92}" presName="hierChild5" presStyleCnt="0"/>
      <dgm:spPr/>
      <dgm:t>
        <a:bodyPr/>
        <a:lstStyle/>
        <a:p>
          <a:endParaRPr lang="en-US"/>
        </a:p>
      </dgm:t>
    </dgm:pt>
    <dgm:pt modelId="{4334CC06-36D8-48BA-B4D3-D20251E51E8B}" type="pres">
      <dgm:prSet presAssocID="{43857290-4634-4A7E-976F-59944015AF6C}" presName="hierChild3" presStyleCnt="0"/>
      <dgm:spPr/>
      <dgm:t>
        <a:bodyPr/>
        <a:lstStyle/>
        <a:p>
          <a:endParaRPr lang="en-US"/>
        </a:p>
      </dgm:t>
    </dgm:pt>
    <dgm:pt modelId="{0619AB2E-EC8B-43C0-970D-42F148FCB57E}" type="pres">
      <dgm:prSet presAssocID="{89D839B0-BD2A-4F0E-A478-D8A6AD0076A9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8E40CE2-47CD-4612-B406-B8D3FEB067F7}" type="pres">
      <dgm:prSet presAssocID="{89D839B0-BD2A-4F0E-A478-D8A6AD0076A9}" presName="rootComposite1" presStyleCnt="0"/>
      <dgm:spPr/>
      <dgm:t>
        <a:bodyPr/>
        <a:lstStyle/>
        <a:p>
          <a:endParaRPr lang="en-US"/>
        </a:p>
      </dgm:t>
    </dgm:pt>
    <dgm:pt modelId="{5645F75F-3C24-452E-A142-15C23E3191BF}" type="pres">
      <dgm:prSet presAssocID="{89D839B0-BD2A-4F0E-A478-D8A6AD0076A9}" presName="rootText1" presStyleLbl="node0" presStyleIdx="1" presStyleCnt="3" custScaleX="92601" custLinFactX="-4486" custLinFactY="200000" custLinFactNeighborX="-100000" custLinFactNeighborY="2242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2CAAB9-15B9-462C-A14E-999616351CDB}" type="pres">
      <dgm:prSet presAssocID="{89D839B0-BD2A-4F0E-A478-D8A6AD0076A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7521329-2B01-4E11-8EBD-46BF89E04B33}" type="pres">
      <dgm:prSet presAssocID="{89D839B0-BD2A-4F0E-A478-D8A6AD0076A9}" presName="hierChild2" presStyleCnt="0"/>
      <dgm:spPr/>
      <dgm:t>
        <a:bodyPr/>
        <a:lstStyle/>
        <a:p>
          <a:endParaRPr lang="en-US"/>
        </a:p>
      </dgm:t>
    </dgm:pt>
    <dgm:pt modelId="{E61AA208-CF04-42B7-8B49-CAB4A3415EB3}" type="pres">
      <dgm:prSet presAssocID="{89D839B0-BD2A-4F0E-A478-D8A6AD0076A9}" presName="hierChild3" presStyleCnt="0"/>
      <dgm:spPr/>
      <dgm:t>
        <a:bodyPr/>
        <a:lstStyle/>
        <a:p>
          <a:endParaRPr lang="en-US"/>
        </a:p>
      </dgm:t>
    </dgm:pt>
    <dgm:pt modelId="{482687EF-0B33-470A-80CD-602438C61C04}" type="pres">
      <dgm:prSet presAssocID="{D302F713-D25A-4B10-8479-B8F53A68A6EF}" presName="hierRoot1" presStyleCnt="0">
        <dgm:presLayoutVars>
          <dgm:hierBranch val="init"/>
        </dgm:presLayoutVars>
      </dgm:prSet>
      <dgm:spPr/>
    </dgm:pt>
    <dgm:pt modelId="{F51C930B-2E77-49E7-A811-07D757E0DEE4}" type="pres">
      <dgm:prSet presAssocID="{D302F713-D25A-4B10-8479-B8F53A68A6EF}" presName="rootComposite1" presStyleCnt="0"/>
      <dgm:spPr/>
    </dgm:pt>
    <dgm:pt modelId="{0929663D-3E2C-4E20-BF2F-F6472C605623}" type="pres">
      <dgm:prSet presAssocID="{D302F713-D25A-4B10-8479-B8F53A68A6EF}" presName="rootText1" presStyleLbl="node0" presStyleIdx="2" presStyleCnt="3" custScaleX="99815" custLinFactX="-100000" custLinFactY="100000" custLinFactNeighborX="-120454" custLinFactNeighborY="18958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110EF8-42D1-4F6A-B9E3-8A21F0CADC92}" type="pres">
      <dgm:prSet presAssocID="{D302F713-D25A-4B10-8479-B8F53A68A6E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C5A1A54F-1640-4242-ABAB-DBE4099A5E38}" type="pres">
      <dgm:prSet presAssocID="{D302F713-D25A-4B10-8479-B8F53A68A6EF}" presName="hierChild2" presStyleCnt="0"/>
      <dgm:spPr/>
    </dgm:pt>
    <dgm:pt modelId="{498CB3DE-26FD-4B34-8732-DCF2D6D0FB94}" type="pres">
      <dgm:prSet presAssocID="{D302F713-D25A-4B10-8479-B8F53A68A6EF}" presName="hierChild3" presStyleCnt="0"/>
      <dgm:spPr/>
    </dgm:pt>
  </dgm:ptLst>
  <dgm:cxnLst>
    <dgm:cxn modelId="{206797B1-E5EF-4FD3-BDED-21A2051A2F38}" srcId="{B1EAC1A0-F103-45E0-8A4C-425211EEB31F}" destId="{89D839B0-BD2A-4F0E-A478-D8A6AD0076A9}" srcOrd="1" destOrd="0" parTransId="{D087FEDE-284D-41AA-8D35-2E1B42E19B6E}" sibTransId="{C1553041-CD11-4AE3-9086-654BCA6BE2CC}"/>
    <dgm:cxn modelId="{6F37AF29-9A19-4E81-8BA5-A514F3C7FEF8}" type="presOf" srcId="{0268B3C7-1A48-43F2-9B7E-D06B960D6044}" destId="{35651580-0CC0-4D46-AF99-CA85861DF831}" srcOrd="1" destOrd="0" presId="urn:microsoft.com/office/officeart/2005/8/layout/orgChart1"/>
    <dgm:cxn modelId="{10DFC32B-AC6E-4B11-8C6E-923F353202B1}" type="presOf" srcId="{49734359-F96B-4CB4-827E-6A7175B7DF71}" destId="{E5D0D7DE-AF54-4095-AD63-745B10DFA835}" srcOrd="0" destOrd="0" presId="urn:microsoft.com/office/officeart/2005/8/layout/orgChart1"/>
    <dgm:cxn modelId="{63456659-22C4-44B3-9D40-FE76AC1B4757}" type="presOf" srcId="{49734359-F96B-4CB4-827E-6A7175B7DF71}" destId="{3381CAAF-BD9E-49A9-A5D5-7EF2F0D63857}" srcOrd="1" destOrd="0" presId="urn:microsoft.com/office/officeart/2005/8/layout/orgChart1"/>
    <dgm:cxn modelId="{4C62A8C9-7786-43EB-8FD7-911605697305}" srcId="{B1EAC1A0-F103-45E0-8A4C-425211EEB31F}" destId="{D302F713-D25A-4B10-8479-B8F53A68A6EF}" srcOrd="2" destOrd="0" parTransId="{CE1B5EEC-67AC-495F-AAE4-3563D67E8D9F}" sibTransId="{435BF79A-45FA-4342-8B65-5AE145802DA2}"/>
    <dgm:cxn modelId="{7B41ACF5-5B3C-4DA7-AD0F-DF38FC82B3AA}" type="presOf" srcId="{0268B3C7-1A48-43F2-9B7E-D06B960D6044}" destId="{26D69821-1B46-48BF-845B-0F67C64DBBFC}" srcOrd="0" destOrd="0" presId="urn:microsoft.com/office/officeart/2005/8/layout/orgChart1"/>
    <dgm:cxn modelId="{C929A1AF-2643-40F6-B65D-35B683F0B534}" srcId="{63BB7BE5-807B-47DA-BB7F-007EE37CA790}" destId="{0268B3C7-1A48-43F2-9B7E-D06B960D6044}" srcOrd="1" destOrd="0" parTransId="{088B40DE-22FC-4A17-AF44-7ABE0EAAEEB3}" sibTransId="{C8FF56E8-B45B-4839-8EE1-D94FA2865962}"/>
    <dgm:cxn modelId="{5998F219-4CE5-41FF-872C-4494F518E314}" type="presOf" srcId="{8BD8148C-F2D6-4960-9B9E-AF661411AC92}" destId="{003B4F9E-C090-40ED-8524-E21E9FDD160C}" srcOrd="0" destOrd="0" presId="urn:microsoft.com/office/officeart/2005/8/layout/orgChart1"/>
    <dgm:cxn modelId="{F3905402-7C48-4913-A35A-44832581DD99}" srcId="{63BB7BE5-807B-47DA-BB7F-007EE37CA790}" destId="{0DE9F62F-3321-448E-8985-511B6D8C95F6}" srcOrd="2" destOrd="0" parTransId="{383F9A0C-3654-40BF-AF20-71848A64D4EA}" sibTransId="{41E6E60A-ACCF-4144-93B8-F5976C109C5D}"/>
    <dgm:cxn modelId="{20C488F6-612C-43EF-8D96-6F2EE154BB81}" type="presOf" srcId="{FB089139-4E07-4058-8774-0252D4FAC418}" destId="{1E50FD70-FE75-4A14-98B9-FC3549741D1D}" srcOrd="1" destOrd="0" presId="urn:microsoft.com/office/officeart/2005/8/layout/orgChart1"/>
    <dgm:cxn modelId="{542B71C9-5CC8-4CE5-8CC1-FE246A389454}" srcId="{43857290-4634-4A7E-976F-59944015AF6C}" destId="{FB089139-4E07-4058-8774-0252D4FAC418}" srcOrd="2" destOrd="0" parTransId="{B7FE01CC-94CF-462D-962F-6006722198C6}" sibTransId="{FDFA5BBD-D289-4D42-88EF-768EBA003FBA}"/>
    <dgm:cxn modelId="{CC2B2823-C06F-41D9-B76C-94D789274707}" type="presOf" srcId="{D302F713-D25A-4B10-8479-B8F53A68A6EF}" destId="{B6110EF8-42D1-4F6A-B9E3-8A21F0CADC92}" srcOrd="1" destOrd="0" presId="urn:microsoft.com/office/officeart/2005/8/layout/orgChart1"/>
    <dgm:cxn modelId="{BF1BB54B-4269-452E-91CA-F7D8B3AF35BE}" type="presOf" srcId="{33264625-BA57-4356-A5FD-B6C74E64DDEE}" destId="{90DFD523-4C11-4770-A719-9CC078497012}" srcOrd="0" destOrd="0" presId="urn:microsoft.com/office/officeart/2005/8/layout/orgChart1"/>
    <dgm:cxn modelId="{FFB03392-A1EC-4426-AE13-971FC46F6275}" srcId="{B1EAC1A0-F103-45E0-8A4C-425211EEB31F}" destId="{43857290-4634-4A7E-976F-59944015AF6C}" srcOrd="0" destOrd="0" parTransId="{2141FE66-5002-4648-9C54-3D6B75EC5C49}" sibTransId="{CD918C97-235F-4918-827C-383360DBFBC8}"/>
    <dgm:cxn modelId="{08A0C2BF-0951-4477-8E2D-1FACBB9BAFF2}" type="presOf" srcId="{89D839B0-BD2A-4F0E-A478-D8A6AD0076A9}" destId="{5645F75F-3C24-452E-A142-15C23E3191BF}" srcOrd="0" destOrd="0" presId="urn:microsoft.com/office/officeart/2005/8/layout/orgChart1"/>
    <dgm:cxn modelId="{42EC4F56-D087-4AC3-9B42-7B51E05A476D}" srcId="{43857290-4634-4A7E-976F-59944015AF6C}" destId="{49734359-F96B-4CB4-827E-6A7175B7DF71}" srcOrd="1" destOrd="0" parTransId="{33264625-BA57-4356-A5FD-B6C74E64DDEE}" sibTransId="{7D586D2E-8E74-404F-8530-BA5C3D83885E}"/>
    <dgm:cxn modelId="{1C93F51F-BFB8-4166-B42A-E443BF708E6F}" type="presOf" srcId="{0DE9F62F-3321-448E-8985-511B6D8C95F6}" destId="{31310D5B-6616-4989-8EF1-85FBE1F09A8D}" srcOrd="1" destOrd="0" presId="urn:microsoft.com/office/officeart/2005/8/layout/orgChart1"/>
    <dgm:cxn modelId="{E54FBF12-1691-48A3-8280-F12660D4E234}" type="presOf" srcId="{8BD8148C-F2D6-4960-9B9E-AF661411AC92}" destId="{1AAD91CF-3509-49E5-905B-7EBA1B9DF959}" srcOrd="1" destOrd="0" presId="urn:microsoft.com/office/officeart/2005/8/layout/orgChart1"/>
    <dgm:cxn modelId="{97CE667A-1F2D-49BF-B669-120886263B96}" srcId="{43857290-4634-4A7E-976F-59944015AF6C}" destId="{63BB7BE5-807B-47DA-BB7F-007EE37CA790}" srcOrd="0" destOrd="0" parTransId="{03973712-D2A6-4A5A-AC9C-9BE8F04ED8E7}" sibTransId="{5D83ED2B-1F86-48E7-BDB0-C718E11E4BE8}"/>
    <dgm:cxn modelId="{29A9E17A-F652-450E-8A20-F2407C60F172}" type="presOf" srcId="{088B40DE-22FC-4A17-AF44-7ABE0EAAEEB3}" destId="{7F030EA7-6D7E-452D-AC75-08CED77FD734}" srcOrd="0" destOrd="0" presId="urn:microsoft.com/office/officeart/2005/8/layout/orgChart1"/>
    <dgm:cxn modelId="{68F965D1-7651-42A5-B964-5B1C0B79B41F}" type="presOf" srcId="{43857290-4634-4A7E-976F-59944015AF6C}" destId="{2DB83316-616C-4E1C-B0B5-F5A93F7C437B}" srcOrd="1" destOrd="0" presId="urn:microsoft.com/office/officeart/2005/8/layout/orgChart1"/>
    <dgm:cxn modelId="{FB1490A6-F780-4B2F-903A-7A68901F23A2}" type="presOf" srcId="{383F9A0C-3654-40BF-AF20-71848A64D4EA}" destId="{31A107CF-9CA3-41AD-97BD-1413C6E7DDA9}" srcOrd="0" destOrd="0" presId="urn:microsoft.com/office/officeart/2005/8/layout/orgChart1"/>
    <dgm:cxn modelId="{0168B20F-0461-40DB-A4C9-548C4154D27C}" type="presOf" srcId="{B1EAC1A0-F103-45E0-8A4C-425211EEB31F}" destId="{50EFAE68-E4C6-402F-8B60-285789E74158}" srcOrd="0" destOrd="0" presId="urn:microsoft.com/office/officeart/2005/8/layout/orgChart1"/>
    <dgm:cxn modelId="{510D5A26-7F45-4D29-B2DA-1DC0C8479E5D}" type="presOf" srcId="{43857290-4634-4A7E-976F-59944015AF6C}" destId="{1CD43030-6A60-40FC-98DF-D453F91B74A6}" srcOrd="0" destOrd="0" presId="urn:microsoft.com/office/officeart/2005/8/layout/orgChart1"/>
    <dgm:cxn modelId="{1E3C8C7A-6ED2-415A-8456-D92F80FC2D66}" type="presOf" srcId="{FC462FD2-CC53-442D-8F17-DA90BEBE4DA6}" destId="{19D90A49-6D42-47A9-9379-8B59E847C164}" srcOrd="0" destOrd="0" presId="urn:microsoft.com/office/officeart/2005/8/layout/orgChart1"/>
    <dgm:cxn modelId="{A1E2023D-E46A-412A-AD39-C1237BA61B93}" type="presOf" srcId="{B7FE01CC-94CF-462D-962F-6006722198C6}" destId="{D62E0577-970D-4A3C-97DA-5E3756EFA236}" srcOrd="0" destOrd="0" presId="urn:microsoft.com/office/officeart/2005/8/layout/orgChart1"/>
    <dgm:cxn modelId="{F4099A1B-50CD-4FC3-8974-7969C863ED69}" type="presOf" srcId="{D302F713-D25A-4B10-8479-B8F53A68A6EF}" destId="{0929663D-3E2C-4E20-BF2F-F6472C605623}" srcOrd="0" destOrd="0" presId="urn:microsoft.com/office/officeart/2005/8/layout/orgChart1"/>
    <dgm:cxn modelId="{07C11907-3546-49B4-A508-ACE3B7C77AB3}" type="presOf" srcId="{0DE9F62F-3321-448E-8985-511B6D8C95F6}" destId="{0D7A61C3-7FF0-4787-BD05-FF3C7B076658}" srcOrd="0" destOrd="0" presId="urn:microsoft.com/office/officeart/2005/8/layout/orgChart1"/>
    <dgm:cxn modelId="{70B7BB51-8F25-4451-A844-83FAC01F3881}" srcId="{63BB7BE5-807B-47DA-BB7F-007EE37CA790}" destId="{FC462FD2-CC53-442D-8F17-DA90BEBE4DA6}" srcOrd="0" destOrd="0" parTransId="{7FF89857-77CB-460D-A3D0-34C210625AB2}" sibTransId="{78270F5A-A2E2-4F28-BEDF-01A462477C65}"/>
    <dgm:cxn modelId="{D65A7D0A-3A67-42F9-BC53-BAAFFA6870DF}" type="presOf" srcId="{7FF89857-77CB-460D-A3D0-34C210625AB2}" destId="{CC2971BA-2F73-44B2-B0CB-ACCE547BB6AA}" srcOrd="0" destOrd="0" presId="urn:microsoft.com/office/officeart/2005/8/layout/orgChart1"/>
    <dgm:cxn modelId="{AAA31010-6939-435C-8CFC-97BFC16A83AD}" type="presOf" srcId="{63BB7BE5-807B-47DA-BB7F-007EE37CA790}" destId="{B77052D6-EE54-43D5-92F4-5FFD5CDC348F}" srcOrd="1" destOrd="0" presId="urn:microsoft.com/office/officeart/2005/8/layout/orgChart1"/>
    <dgm:cxn modelId="{3A307191-08EF-4FEB-93C6-073676EB0B85}" type="presOf" srcId="{63BB7BE5-807B-47DA-BB7F-007EE37CA790}" destId="{0D76BE7F-0654-44A0-8B1D-FE69B8FD2845}" srcOrd="0" destOrd="0" presId="urn:microsoft.com/office/officeart/2005/8/layout/orgChart1"/>
    <dgm:cxn modelId="{322FE252-D55B-4FBB-824F-A81F7DF526DB}" type="presOf" srcId="{89D839B0-BD2A-4F0E-A478-D8A6AD0076A9}" destId="{592CAAB9-15B9-462C-A14E-999616351CDB}" srcOrd="1" destOrd="0" presId="urn:microsoft.com/office/officeart/2005/8/layout/orgChart1"/>
    <dgm:cxn modelId="{EE79B37A-F642-4B22-ABC4-A866E999B024}" type="presOf" srcId="{7F92D98E-BC96-4A8C-B551-A619C8036C64}" destId="{0A82C93F-0234-4DF1-AE38-1250E9527D7A}" srcOrd="0" destOrd="0" presId="urn:microsoft.com/office/officeart/2005/8/layout/orgChart1"/>
    <dgm:cxn modelId="{766EDC32-8CCF-4A63-BD02-C08557ECC6BF}" type="presOf" srcId="{FC462FD2-CC53-442D-8F17-DA90BEBE4DA6}" destId="{252E2DE0-DC17-4C67-9DB4-64E0002DC055}" srcOrd="1" destOrd="0" presId="urn:microsoft.com/office/officeart/2005/8/layout/orgChart1"/>
    <dgm:cxn modelId="{C8328AAB-CFF5-467F-ADED-392C0C4526DC}" srcId="{43857290-4634-4A7E-976F-59944015AF6C}" destId="{8BD8148C-F2D6-4960-9B9E-AF661411AC92}" srcOrd="3" destOrd="0" parTransId="{7F92D98E-BC96-4A8C-B551-A619C8036C64}" sibTransId="{C0BCFA0C-5164-46FE-9FDE-C9484BB0CB49}"/>
    <dgm:cxn modelId="{C1B42EAB-1011-473F-8BA0-43EEDEDB2ED5}" type="presOf" srcId="{03973712-D2A6-4A5A-AC9C-9BE8F04ED8E7}" destId="{D9967991-1049-440C-ADCA-1026BF875B14}" srcOrd="0" destOrd="0" presId="urn:microsoft.com/office/officeart/2005/8/layout/orgChart1"/>
    <dgm:cxn modelId="{973DE039-6761-41CF-AB49-A0ED4255DD1A}" type="presOf" srcId="{FB089139-4E07-4058-8774-0252D4FAC418}" destId="{25763ED4-9903-4C5A-B9FE-73FC74C06049}" srcOrd="0" destOrd="0" presId="urn:microsoft.com/office/officeart/2005/8/layout/orgChart1"/>
    <dgm:cxn modelId="{F459135F-F51E-4F89-99B2-B846E8F927C0}" type="presParOf" srcId="{50EFAE68-E4C6-402F-8B60-285789E74158}" destId="{8693CBBC-CB58-440A-AB37-C5D229DBD144}" srcOrd="0" destOrd="0" presId="urn:microsoft.com/office/officeart/2005/8/layout/orgChart1"/>
    <dgm:cxn modelId="{8FBB502A-25D0-41C1-87E0-06F3FCFB3F34}" type="presParOf" srcId="{8693CBBC-CB58-440A-AB37-C5D229DBD144}" destId="{8AB8F085-736D-417A-A57F-EF41B724525A}" srcOrd="0" destOrd="0" presId="urn:microsoft.com/office/officeart/2005/8/layout/orgChart1"/>
    <dgm:cxn modelId="{8A7166FC-F313-4A8C-B565-3F74283D892C}" type="presParOf" srcId="{8AB8F085-736D-417A-A57F-EF41B724525A}" destId="{1CD43030-6A60-40FC-98DF-D453F91B74A6}" srcOrd="0" destOrd="0" presId="urn:microsoft.com/office/officeart/2005/8/layout/orgChart1"/>
    <dgm:cxn modelId="{5782D8DA-F2BC-463A-B65B-12604BC8D428}" type="presParOf" srcId="{8AB8F085-736D-417A-A57F-EF41B724525A}" destId="{2DB83316-616C-4E1C-B0B5-F5A93F7C437B}" srcOrd="1" destOrd="0" presId="urn:microsoft.com/office/officeart/2005/8/layout/orgChart1"/>
    <dgm:cxn modelId="{7BFF0EE1-AA4A-4F1D-859D-9B81CF3872A8}" type="presParOf" srcId="{8693CBBC-CB58-440A-AB37-C5D229DBD144}" destId="{B0A361B6-9A0D-4A8C-B1D6-24514702BB0C}" srcOrd="1" destOrd="0" presId="urn:microsoft.com/office/officeart/2005/8/layout/orgChart1"/>
    <dgm:cxn modelId="{0B592900-1169-4B4F-AC77-34BB2490D71D}" type="presParOf" srcId="{B0A361B6-9A0D-4A8C-B1D6-24514702BB0C}" destId="{D9967991-1049-440C-ADCA-1026BF875B14}" srcOrd="0" destOrd="0" presId="urn:microsoft.com/office/officeart/2005/8/layout/orgChart1"/>
    <dgm:cxn modelId="{568936E8-0EC1-4165-982A-BD74505C87E3}" type="presParOf" srcId="{B0A361B6-9A0D-4A8C-B1D6-24514702BB0C}" destId="{A9397EF9-49DA-49A2-B4BD-F737AC04D0F7}" srcOrd="1" destOrd="0" presId="urn:microsoft.com/office/officeart/2005/8/layout/orgChart1"/>
    <dgm:cxn modelId="{0FCC7391-2429-463E-BBAD-6E215142A95A}" type="presParOf" srcId="{A9397EF9-49DA-49A2-B4BD-F737AC04D0F7}" destId="{CE78CD17-4D3B-4610-B0CA-E22DB3E8133B}" srcOrd="0" destOrd="0" presId="urn:microsoft.com/office/officeart/2005/8/layout/orgChart1"/>
    <dgm:cxn modelId="{85FAEF26-0E95-4779-8953-7AA9277306B8}" type="presParOf" srcId="{CE78CD17-4D3B-4610-B0CA-E22DB3E8133B}" destId="{0D76BE7F-0654-44A0-8B1D-FE69B8FD2845}" srcOrd="0" destOrd="0" presId="urn:microsoft.com/office/officeart/2005/8/layout/orgChart1"/>
    <dgm:cxn modelId="{A7F11D16-8998-4150-936B-9B1A2DC12122}" type="presParOf" srcId="{CE78CD17-4D3B-4610-B0CA-E22DB3E8133B}" destId="{B77052D6-EE54-43D5-92F4-5FFD5CDC348F}" srcOrd="1" destOrd="0" presId="urn:microsoft.com/office/officeart/2005/8/layout/orgChart1"/>
    <dgm:cxn modelId="{17A95D66-41E2-41D7-B2CA-1087EAAAE111}" type="presParOf" srcId="{A9397EF9-49DA-49A2-B4BD-F737AC04D0F7}" destId="{03CB5896-D463-4D9A-ACA7-FDE2A7B6B9B1}" srcOrd="1" destOrd="0" presId="urn:microsoft.com/office/officeart/2005/8/layout/orgChart1"/>
    <dgm:cxn modelId="{0E141863-BF85-4B1C-9D33-66B93A94ADD5}" type="presParOf" srcId="{03CB5896-D463-4D9A-ACA7-FDE2A7B6B9B1}" destId="{CC2971BA-2F73-44B2-B0CB-ACCE547BB6AA}" srcOrd="0" destOrd="0" presId="urn:microsoft.com/office/officeart/2005/8/layout/orgChart1"/>
    <dgm:cxn modelId="{BACAA833-555D-4C86-A247-4A9AE5533140}" type="presParOf" srcId="{03CB5896-D463-4D9A-ACA7-FDE2A7B6B9B1}" destId="{1F5185B0-72BF-48C8-871E-B52FFFF97684}" srcOrd="1" destOrd="0" presId="urn:microsoft.com/office/officeart/2005/8/layout/orgChart1"/>
    <dgm:cxn modelId="{1246C9A3-462E-4B94-AE9C-66B559AA8B54}" type="presParOf" srcId="{1F5185B0-72BF-48C8-871E-B52FFFF97684}" destId="{73EE2EE4-D08F-4F5E-B0AB-A97EE30FCEDF}" srcOrd="0" destOrd="0" presId="urn:microsoft.com/office/officeart/2005/8/layout/orgChart1"/>
    <dgm:cxn modelId="{1718F36F-CD95-463D-B8CB-42544A364860}" type="presParOf" srcId="{73EE2EE4-D08F-4F5E-B0AB-A97EE30FCEDF}" destId="{19D90A49-6D42-47A9-9379-8B59E847C164}" srcOrd="0" destOrd="0" presId="urn:microsoft.com/office/officeart/2005/8/layout/orgChart1"/>
    <dgm:cxn modelId="{D829341A-AE76-4311-9C8D-F8A19A63CAF3}" type="presParOf" srcId="{73EE2EE4-D08F-4F5E-B0AB-A97EE30FCEDF}" destId="{252E2DE0-DC17-4C67-9DB4-64E0002DC055}" srcOrd="1" destOrd="0" presId="urn:microsoft.com/office/officeart/2005/8/layout/orgChart1"/>
    <dgm:cxn modelId="{93177081-F449-4ABA-A065-018F25379330}" type="presParOf" srcId="{1F5185B0-72BF-48C8-871E-B52FFFF97684}" destId="{85E656A3-2479-461E-BB4E-4916839F7FA6}" srcOrd="1" destOrd="0" presId="urn:microsoft.com/office/officeart/2005/8/layout/orgChart1"/>
    <dgm:cxn modelId="{27F445D9-0D68-42D0-9B8F-A6C5F5FC81D3}" type="presParOf" srcId="{1F5185B0-72BF-48C8-871E-B52FFFF97684}" destId="{C71E99DE-678E-4095-9A6D-533884341857}" srcOrd="2" destOrd="0" presId="urn:microsoft.com/office/officeart/2005/8/layout/orgChart1"/>
    <dgm:cxn modelId="{65CF01E6-E712-4399-94C6-83CB1FE0828E}" type="presParOf" srcId="{03CB5896-D463-4D9A-ACA7-FDE2A7B6B9B1}" destId="{7F030EA7-6D7E-452D-AC75-08CED77FD734}" srcOrd="2" destOrd="0" presId="urn:microsoft.com/office/officeart/2005/8/layout/orgChart1"/>
    <dgm:cxn modelId="{9FDE1E97-98E1-4066-8772-3A5361107249}" type="presParOf" srcId="{03CB5896-D463-4D9A-ACA7-FDE2A7B6B9B1}" destId="{DC48B0AB-49F4-4D2F-9FAE-13E906D1CD2E}" srcOrd="3" destOrd="0" presId="urn:microsoft.com/office/officeart/2005/8/layout/orgChart1"/>
    <dgm:cxn modelId="{57ACA39D-9D32-4E56-A187-D00EEEE0EB54}" type="presParOf" srcId="{DC48B0AB-49F4-4D2F-9FAE-13E906D1CD2E}" destId="{4F0FC1AC-9175-4275-94C0-7788B90A1600}" srcOrd="0" destOrd="0" presId="urn:microsoft.com/office/officeart/2005/8/layout/orgChart1"/>
    <dgm:cxn modelId="{1312288E-69A1-40AE-8810-3005EA5AD05E}" type="presParOf" srcId="{4F0FC1AC-9175-4275-94C0-7788B90A1600}" destId="{26D69821-1B46-48BF-845B-0F67C64DBBFC}" srcOrd="0" destOrd="0" presId="urn:microsoft.com/office/officeart/2005/8/layout/orgChart1"/>
    <dgm:cxn modelId="{073E294E-C1B7-4A3A-BB70-F0D60B0004D9}" type="presParOf" srcId="{4F0FC1AC-9175-4275-94C0-7788B90A1600}" destId="{35651580-0CC0-4D46-AF99-CA85861DF831}" srcOrd="1" destOrd="0" presId="urn:microsoft.com/office/officeart/2005/8/layout/orgChart1"/>
    <dgm:cxn modelId="{18E252D1-F50D-4EB7-8FA0-B142A101899E}" type="presParOf" srcId="{DC48B0AB-49F4-4D2F-9FAE-13E906D1CD2E}" destId="{94F8E786-39EF-47A3-B4C8-F5B085B3A43B}" srcOrd="1" destOrd="0" presId="urn:microsoft.com/office/officeart/2005/8/layout/orgChart1"/>
    <dgm:cxn modelId="{61B08A6F-742D-4BF6-9C33-6CB179A13EB1}" type="presParOf" srcId="{DC48B0AB-49F4-4D2F-9FAE-13E906D1CD2E}" destId="{EDCEA633-C77B-4EE6-A30B-F5EDD45B79AC}" srcOrd="2" destOrd="0" presId="urn:microsoft.com/office/officeart/2005/8/layout/orgChart1"/>
    <dgm:cxn modelId="{D29C634D-BEA7-4EF8-AB6E-A9D9E0AB98B8}" type="presParOf" srcId="{03CB5896-D463-4D9A-ACA7-FDE2A7B6B9B1}" destId="{31A107CF-9CA3-41AD-97BD-1413C6E7DDA9}" srcOrd="4" destOrd="0" presId="urn:microsoft.com/office/officeart/2005/8/layout/orgChart1"/>
    <dgm:cxn modelId="{C818919D-40D2-4FB7-B83E-5DAE7CD2328A}" type="presParOf" srcId="{03CB5896-D463-4D9A-ACA7-FDE2A7B6B9B1}" destId="{961F15F7-6390-4F02-9328-C0261A0EF0BA}" srcOrd="5" destOrd="0" presId="urn:microsoft.com/office/officeart/2005/8/layout/orgChart1"/>
    <dgm:cxn modelId="{9C1CD4FB-19B1-48D4-9A68-C2E6238E7CCA}" type="presParOf" srcId="{961F15F7-6390-4F02-9328-C0261A0EF0BA}" destId="{D86324FC-7724-42BB-86A2-1F5A325B76ED}" srcOrd="0" destOrd="0" presId="urn:microsoft.com/office/officeart/2005/8/layout/orgChart1"/>
    <dgm:cxn modelId="{314B10B9-0DD8-4FD7-AD01-D142291A148B}" type="presParOf" srcId="{D86324FC-7724-42BB-86A2-1F5A325B76ED}" destId="{0D7A61C3-7FF0-4787-BD05-FF3C7B076658}" srcOrd="0" destOrd="0" presId="urn:microsoft.com/office/officeart/2005/8/layout/orgChart1"/>
    <dgm:cxn modelId="{4BCB6A62-60EC-4BF1-9EC4-47BD77227075}" type="presParOf" srcId="{D86324FC-7724-42BB-86A2-1F5A325B76ED}" destId="{31310D5B-6616-4989-8EF1-85FBE1F09A8D}" srcOrd="1" destOrd="0" presId="urn:microsoft.com/office/officeart/2005/8/layout/orgChart1"/>
    <dgm:cxn modelId="{8AFB37E3-6502-409D-8079-B25A4496BFCF}" type="presParOf" srcId="{961F15F7-6390-4F02-9328-C0261A0EF0BA}" destId="{8818B1C7-E86F-42B7-BCEC-05AE789B293A}" srcOrd="1" destOrd="0" presId="urn:microsoft.com/office/officeart/2005/8/layout/orgChart1"/>
    <dgm:cxn modelId="{3395353C-C6E1-4E90-8DA5-4BF7F5122EC3}" type="presParOf" srcId="{961F15F7-6390-4F02-9328-C0261A0EF0BA}" destId="{E048A092-9875-4555-BC91-E4D632877E6A}" srcOrd="2" destOrd="0" presId="urn:microsoft.com/office/officeart/2005/8/layout/orgChart1"/>
    <dgm:cxn modelId="{11E5FBDA-4555-44AF-8ECB-6DA9ED29B9EB}" type="presParOf" srcId="{A9397EF9-49DA-49A2-B4BD-F737AC04D0F7}" destId="{482ACF2B-2813-4F1B-A800-5810CCE5253F}" srcOrd="2" destOrd="0" presId="urn:microsoft.com/office/officeart/2005/8/layout/orgChart1"/>
    <dgm:cxn modelId="{8977ABB1-3E91-43B5-A000-F4089A5F5927}" type="presParOf" srcId="{B0A361B6-9A0D-4A8C-B1D6-24514702BB0C}" destId="{90DFD523-4C11-4770-A719-9CC078497012}" srcOrd="2" destOrd="0" presId="urn:microsoft.com/office/officeart/2005/8/layout/orgChart1"/>
    <dgm:cxn modelId="{C9410ADA-07F4-44D0-A9E4-A29FF76771F2}" type="presParOf" srcId="{B0A361B6-9A0D-4A8C-B1D6-24514702BB0C}" destId="{9754349B-7C8C-4323-B1BB-CB7F2E3070E6}" srcOrd="3" destOrd="0" presId="urn:microsoft.com/office/officeart/2005/8/layout/orgChart1"/>
    <dgm:cxn modelId="{6C8E72ED-089F-41AB-A456-CDC1CFA10339}" type="presParOf" srcId="{9754349B-7C8C-4323-B1BB-CB7F2E3070E6}" destId="{CAB3527B-C168-4B93-984B-D779CC7E010C}" srcOrd="0" destOrd="0" presId="urn:microsoft.com/office/officeart/2005/8/layout/orgChart1"/>
    <dgm:cxn modelId="{4082D89E-CB31-4E7C-A65B-7E7965A80FD9}" type="presParOf" srcId="{CAB3527B-C168-4B93-984B-D779CC7E010C}" destId="{E5D0D7DE-AF54-4095-AD63-745B10DFA835}" srcOrd="0" destOrd="0" presId="urn:microsoft.com/office/officeart/2005/8/layout/orgChart1"/>
    <dgm:cxn modelId="{9189BE68-8997-45BB-ADF5-F9D1B50D77AE}" type="presParOf" srcId="{CAB3527B-C168-4B93-984B-D779CC7E010C}" destId="{3381CAAF-BD9E-49A9-A5D5-7EF2F0D63857}" srcOrd="1" destOrd="0" presId="urn:microsoft.com/office/officeart/2005/8/layout/orgChart1"/>
    <dgm:cxn modelId="{039779C0-8E0F-46E3-ABDF-45D4FFE306A9}" type="presParOf" srcId="{9754349B-7C8C-4323-B1BB-CB7F2E3070E6}" destId="{6A735F41-047E-4219-B76F-9B4503F13A21}" srcOrd="1" destOrd="0" presId="urn:microsoft.com/office/officeart/2005/8/layout/orgChart1"/>
    <dgm:cxn modelId="{B0DB906E-2EF2-4A94-8A3B-9DA918623781}" type="presParOf" srcId="{9754349B-7C8C-4323-B1BB-CB7F2E3070E6}" destId="{C44076F3-0C4D-49AD-B04A-CA6338413509}" srcOrd="2" destOrd="0" presId="urn:microsoft.com/office/officeart/2005/8/layout/orgChart1"/>
    <dgm:cxn modelId="{DD8DB326-5CE5-4211-9706-2DE2BCE92802}" type="presParOf" srcId="{B0A361B6-9A0D-4A8C-B1D6-24514702BB0C}" destId="{D62E0577-970D-4A3C-97DA-5E3756EFA236}" srcOrd="4" destOrd="0" presId="urn:microsoft.com/office/officeart/2005/8/layout/orgChart1"/>
    <dgm:cxn modelId="{5830A962-190E-4402-AEC5-8B996CE3EEFB}" type="presParOf" srcId="{B0A361B6-9A0D-4A8C-B1D6-24514702BB0C}" destId="{0BE0F48C-2426-4BAC-A6B2-CDC10A77A679}" srcOrd="5" destOrd="0" presId="urn:microsoft.com/office/officeart/2005/8/layout/orgChart1"/>
    <dgm:cxn modelId="{52673EC0-28B9-48F9-9B58-00310BFF28B1}" type="presParOf" srcId="{0BE0F48C-2426-4BAC-A6B2-CDC10A77A679}" destId="{075DD393-2561-4AC1-B9B8-EC7887706DCA}" srcOrd="0" destOrd="0" presId="urn:microsoft.com/office/officeart/2005/8/layout/orgChart1"/>
    <dgm:cxn modelId="{69947EBF-B53F-4D9E-9BB6-4C0D64CDB4EE}" type="presParOf" srcId="{075DD393-2561-4AC1-B9B8-EC7887706DCA}" destId="{25763ED4-9903-4C5A-B9FE-73FC74C06049}" srcOrd="0" destOrd="0" presId="urn:microsoft.com/office/officeart/2005/8/layout/orgChart1"/>
    <dgm:cxn modelId="{38099EE7-1C7B-4A1D-9856-0210B0C3ECC9}" type="presParOf" srcId="{075DD393-2561-4AC1-B9B8-EC7887706DCA}" destId="{1E50FD70-FE75-4A14-98B9-FC3549741D1D}" srcOrd="1" destOrd="0" presId="urn:microsoft.com/office/officeart/2005/8/layout/orgChart1"/>
    <dgm:cxn modelId="{2D140EBF-7260-48A1-9F29-4BEE8845CA79}" type="presParOf" srcId="{0BE0F48C-2426-4BAC-A6B2-CDC10A77A679}" destId="{8A7392FF-FCE3-4B65-BE6C-6D81E3697E2D}" srcOrd="1" destOrd="0" presId="urn:microsoft.com/office/officeart/2005/8/layout/orgChart1"/>
    <dgm:cxn modelId="{CF3B4726-56C4-4909-8D80-BBDB52D1DCAA}" type="presParOf" srcId="{0BE0F48C-2426-4BAC-A6B2-CDC10A77A679}" destId="{1F1DCBEF-F06B-4820-ADA3-1474E553AFBD}" srcOrd="2" destOrd="0" presId="urn:microsoft.com/office/officeart/2005/8/layout/orgChart1"/>
    <dgm:cxn modelId="{DDC5D326-514D-47B1-93C6-85F3E7DEF736}" type="presParOf" srcId="{B0A361B6-9A0D-4A8C-B1D6-24514702BB0C}" destId="{0A82C93F-0234-4DF1-AE38-1250E9527D7A}" srcOrd="6" destOrd="0" presId="urn:microsoft.com/office/officeart/2005/8/layout/orgChart1"/>
    <dgm:cxn modelId="{82F2DFAB-2B9A-4B1F-ABD7-05436B2B1093}" type="presParOf" srcId="{B0A361B6-9A0D-4A8C-B1D6-24514702BB0C}" destId="{D36F8C50-3ECB-4E5C-8FE9-7FC7F6FE5747}" srcOrd="7" destOrd="0" presId="urn:microsoft.com/office/officeart/2005/8/layout/orgChart1"/>
    <dgm:cxn modelId="{B9FAAB09-C3F8-4B93-9996-A127FA25A797}" type="presParOf" srcId="{D36F8C50-3ECB-4E5C-8FE9-7FC7F6FE5747}" destId="{18CF2567-1D1E-4C97-A4DC-4DEC3044B914}" srcOrd="0" destOrd="0" presId="urn:microsoft.com/office/officeart/2005/8/layout/orgChart1"/>
    <dgm:cxn modelId="{18205450-1CC0-4208-84E0-6B1F76E19FBE}" type="presParOf" srcId="{18CF2567-1D1E-4C97-A4DC-4DEC3044B914}" destId="{003B4F9E-C090-40ED-8524-E21E9FDD160C}" srcOrd="0" destOrd="0" presId="urn:microsoft.com/office/officeart/2005/8/layout/orgChart1"/>
    <dgm:cxn modelId="{4F050F92-6C9C-496F-ABD4-E7AB5E21FD2C}" type="presParOf" srcId="{18CF2567-1D1E-4C97-A4DC-4DEC3044B914}" destId="{1AAD91CF-3509-49E5-905B-7EBA1B9DF959}" srcOrd="1" destOrd="0" presId="urn:microsoft.com/office/officeart/2005/8/layout/orgChart1"/>
    <dgm:cxn modelId="{6A99E07C-8DD4-4E6D-A453-88BACE0A7C7B}" type="presParOf" srcId="{D36F8C50-3ECB-4E5C-8FE9-7FC7F6FE5747}" destId="{B4AEA540-50CC-441C-A8A4-232BC404C1C1}" srcOrd="1" destOrd="0" presId="urn:microsoft.com/office/officeart/2005/8/layout/orgChart1"/>
    <dgm:cxn modelId="{2245F2B2-CCE4-4AE6-9DAA-F166898FFFAD}" type="presParOf" srcId="{D36F8C50-3ECB-4E5C-8FE9-7FC7F6FE5747}" destId="{23662E66-84E0-4A5E-8E2C-EB3DBB598112}" srcOrd="2" destOrd="0" presId="urn:microsoft.com/office/officeart/2005/8/layout/orgChart1"/>
    <dgm:cxn modelId="{A65F5F76-CAFA-4607-8E8C-A723B5B9019C}" type="presParOf" srcId="{8693CBBC-CB58-440A-AB37-C5D229DBD144}" destId="{4334CC06-36D8-48BA-B4D3-D20251E51E8B}" srcOrd="2" destOrd="0" presId="urn:microsoft.com/office/officeart/2005/8/layout/orgChart1"/>
    <dgm:cxn modelId="{A2EA8AFD-9851-462F-937F-B98B7E5CC4C5}" type="presParOf" srcId="{50EFAE68-E4C6-402F-8B60-285789E74158}" destId="{0619AB2E-EC8B-43C0-970D-42F148FCB57E}" srcOrd="1" destOrd="0" presId="urn:microsoft.com/office/officeart/2005/8/layout/orgChart1"/>
    <dgm:cxn modelId="{06E50077-B2F6-46C9-BC04-1A0C9D443DA0}" type="presParOf" srcId="{0619AB2E-EC8B-43C0-970D-42F148FCB57E}" destId="{C8E40CE2-47CD-4612-B406-B8D3FEB067F7}" srcOrd="0" destOrd="0" presId="urn:microsoft.com/office/officeart/2005/8/layout/orgChart1"/>
    <dgm:cxn modelId="{C51C4304-E758-45ED-866C-D750B708F080}" type="presParOf" srcId="{C8E40CE2-47CD-4612-B406-B8D3FEB067F7}" destId="{5645F75F-3C24-452E-A142-15C23E3191BF}" srcOrd="0" destOrd="0" presId="urn:microsoft.com/office/officeart/2005/8/layout/orgChart1"/>
    <dgm:cxn modelId="{1CD6B729-DF97-4AF0-B5A4-E42C823CCD74}" type="presParOf" srcId="{C8E40CE2-47CD-4612-B406-B8D3FEB067F7}" destId="{592CAAB9-15B9-462C-A14E-999616351CDB}" srcOrd="1" destOrd="0" presId="urn:microsoft.com/office/officeart/2005/8/layout/orgChart1"/>
    <dgm:cxn modelId="{E37E67AF-A959-4887-89B8-A665E7914E28}" type="presParOf" srcId="{0619AB2E-EC8B-43C0-970D-42F148FCB57E}" destId="{57521329-2B01-4E11-8EBD-46BF89E04B33}" srcOrd="1" destOrd="0" presId="urn:microsoft.com/office/officeart/2005/8/layout/orgChart1"/>
    <dgm:cxn modelId="{ACDD3C13-6EB5-4434-B9E3-0A42ACEE7DEA}" type="presParOf" srcId="{0619AB2E-EC8B-43C0-970D-42F148FCB57E}" destId="{E61AA208-CF04-42B7-8B49-CAB4A3415EB3}" srcOrd="2" destOrd="0" presId="urn:microsoft.com/office/officeart/2005/8/layout/orgChart1"/>
    <dgm:cxn modelId="{A3DA3720-A91E-4FE6-913F-AC52DEDB2BB4}" type="presParOf" srcId="{50EFAE68-E4C6-402F-8B60-285789E74158}" destId="{482687EF-0B33-470A-80CD-602438C61C04}" srcOrd="2" destOrd="0" presId="urn:microsoft.com/office/officeart/2005/8/layout/orgChart1"/>
    <dgm:cxn modelId="{0A3442DC-9AB4-442B-9321-3D90AF81D079}" type="presParOf" srcId="{482687EF-0B33-470A-80CD-602438C61C04}" destId="{F51C930B-2E77-49E7-A811-07D757E0DEE4}" srcOrd="0" destOrd="0" presId="urn:microsoft.com/office/officeart/2005/8/layout/orgChart1"/>
    <dgm:cxn modelId="{63605F57-8088-4578-9250-634F462109D6}" type="presParOf" srcId="{F51C930B-2E77-49E7-A811-07D757E0DEE4}" destId="{0929663D-3E2C-4E20-BF2F-F6472C605623}" srcOrd="0" destOrd="0" presId="urn:microsoft.com/office/officeart/2005/8/layout/orgChart1"/>
    <dgm:cxn modelId="{8381FB8A-FC14-4032-8834-4FE328E57980}" type="presParOf" srcId="{F51C930B-2E77-49E7-A811-07D757E0DEE4}" destId="{B6110EF8-42D1-4F6A-B9E3-8A21F0CADC92}" srcOrd="1" destOrd="0" presId="urn:microsoft.com/office/officeart/2005/8/layout/orgChart1"/>
    <dgm:cxn modelId="{142C82C0-AE3A-4D5C-8E87-FAC7C9CCDE3C}" type="presParOf" srcId="{482687EF-0B33-470A-80CD-602438C61C04}" destId="{C5A1A54F-1640-4242-ABAB-DBE4099A5E38}" srcOrd="1" destOrd="0" presId="urn:microsoft.com/office/officeart/2005/8/layout/orgChart1"/>
    <dgm:cxn modelId="{041D14E0-DDB3-4360-8B7A-36B1ADE54B7F}" type="presParOf" srcId="{482687EF-0B33-470A-80CD-602438C61C04}" destId="{498CB3DE-26FD-4B34-8732-DCF2D6D0FB9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82C93F-0234-4DF1-AE38-1250E9527D7A}">
      <dsp:nvSpPr>
        <dsp:cNvPr id="0" name=""/>
        <dsp:cNvSpPr/>
      </dsp:nvSpPr>
      <dsp:spPr>
        <a:xfrm>
          <a:off x="2727262" y="480684"/>
          <a:ext cx="1736684" cy="200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69"/>
              </a:lnTo>
              <a:lnTo>
                <a:pt x="1736684" y="100469"/>
              </a:lnTo>
              <a:lnTo>
                <a:pt x="1736684" y="2009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2E0577-970D-4A3C-97DA-5E3756EFA236}">
      <dsp:nvSpPr>
        <dsp:cNvPr id="0" name=""/>
        <dsp:cNvSpPr/>
      </dsp:nvSpPr>
      <dsp:spPr>
        <a:xfrm>
          <a:off x="2727262" y="480684"/>
          <a:ext cx="570426" cy="209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937"/>
              </a:lnTo>
              <a:lnTo>
                <a:pt x="570426" y="108937"/>
              </a:lnTo>
              <a:lnTo>
                <a:pt x="570426" y="2094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DFD523-4C11-4770-A719-9CC078497012}">
      <dsp:nvSpPr>
        <dsp:cNvPr id="0" name=""/>
        <dsp:cNvSpPr/>
      </dsp:nvSpPr>
      <dsp:spPr>
        <a:xfrm>
          <a:off x="2148368" y="480684"/>
          <a:ext cx="578894" cy="200938"/>
        </a:xfrm>
        <a:custGeom>
          <a:avLst/>
          <a:gdLst/>
          <a:ahLst/>
          <a:cxnLst/>
          <a:rect l="0" t="0" r="0" b="0"/>
          <a:pathLst>
            <a:path>
              <a:moveTo>
                <a:pt x="578894" y="0"/>
              </a:moveTo>
              <a:lnTo>
                <a:pt x="578894" y="100469"/>
              </a:lnTo>
              <a:lnTo>
                <a:pt x="0" y="100469"/>
              </a:lnTo>
              <a:lnTo>
                <a:pt x="0" y="2009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A107CF-9CA3-41AD-97BD-1413C6E7DDA9}">
      <dsp:nvSpPr>
        <dsp:cNvPr id="0" name=""/>
        <dsp:cNvSpPr/>
      </dsp:nvSpPr>
      <dsp:spPr>
        <a:xfrm>
          <a:off x="607838" y="1160048"/>
          <a:ext cx="143527" cy="1798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8879"/>
              </a:lnTo>
              <a:lnTo>
                <a:pt x="143527" y="1798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30EA7-6D7E-452D-AC75-08CED77FD734}">
      <dsp:nvSpPr>
        <dsp:cNvPr id="0" name=""/>
        <dsp:cNvSpPr/>
      </dsp:nvSpPr>
      <dsp:spPr>
        <a:xfrm>
          <a:off x="607838" y="1160048"/>
          <a:ext cx="143527" cy="1136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451"/>
              </a:lnTo>
              <a:lnTo>
                <a:pt x="143527" y="11364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971BA-2F73-44B2-B0CB-ACCE547BB6AA}">
      <dsp:nvSpPr>
        <dsp:cNvPr id="0" name=""/>
        <dsp:cNvSpPr/>
      </dsp:nvSpPr>
      <dsp:spPr>
        <a:xfrm>
          <a:off x="607838" y="1160048"/>
          <a:ext cx="143527" cy="440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151"/>
              </a:lnTo>
              <a:lnTo>
                <a:pt x="143527" y="4401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967991-1049-440C-ADCA-1026BF875B14}">
      <dsp:nvSpPr>
        <dsp:cNvPr id="0" name=""/>
        <dsp:cNvSpPr/>
      </dsp:nvSpPr>
      <dsp:spPr>
        <a:xfrm>
          <a:off x="990578" y="480684"/>
          <a:ext cx="1736684" cy="200938"/>
        </a:xfrm>
        <a:custGeom>
          <a:avLst/>
          <a:gdLst/>
          <a:ahLst/>
          <a:cxnLst/>
          <a:rect l="0" t="0" r="0" b="0"/>
          <a:pathLst>
            <a:path>
              <a:moveTo>
                <a:pt x="1736684" y="0"/>
              </a:moveTo>
              <a:lnTo>
                <a:pt x="1736684" y="100469"/>
              </a:lnTo>
              <a:lnTo>
                <a:pt x="0" y="100469"/>
              </a:lnTo>
              <a:lnTo>
                <a:pt x="0" y="2009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D43030-6A60-40FC-98DF-D453F91B74A6}">
      <dsp:nvSpPr>
        <dsp:cNvPr id="0" name=""/>
        <dsp:cNvSpPr/>
      </dsp:nvSpPr>
      <dsp:spPr>
        <a:xfrm>
          <a:off x="2248837" y="2259"/>
          <a:ext cx="956850" cy="478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Trang chủ</a:t>
          </a:r>
        </a:p>
      </dsp:txBody>
      <dsp:txXfrm>
        <a:off x="2248837" y="2259"/>
        <a:ext cx="956850" cy="478425"/>
      </dsp:txXfrm>
    </dsp:sp>
    <dsp:sp modelId="{0D76BE7F-0654-44A0-8B1D-FE69B8FD2845}">
      <dsp:nvSpPr>
        <dsp:cNvPr id="0" name=""/>
        <dsp:cNvSpPr/>
      </dsp:nvSpPr>
      <dsp:spPr>
        <a:xfrm>
          <a:off x="512153" y="681623"/>
          <a:ext cx="956850" cy="478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Sản phẩm</a:t>
          </a:r>
        </a:p>
      </dsp:txBody>
      <dsp:txXfrm>
        <a:off x="512153" y="681623"/>
        <a:ext cx="956850" cy="478425"/>
      </dsp:txXfrm>
    </dsp:sp>
    <dsp:sp modelId="{19D90A49-6D42-47A9-9379-8B59E847C164}">
      <dsp:nvSpPr>
        <dsp:cNvPr id="0" name=""/>
        <dsp:cNvSpPr/>
      </dsp:nvSpPr>
      <dsp:spPr>
        <a:xfrm>
          <a:off x="751366" y="1360987"/>
          <a:ext cx="734918" cy="478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Áo</a:t>
          </a:r>
        </a:p>
      </dsp:txBody>
      <dsp:txXfrm>
        <a:off x="751366" y="1360987"/>
        <a:ext cx="734918" cy="478425"/>
      </dsp:txXfrm>
    </dsp:sp>
    <dsp:sp modelId="{26D69821-1B46-48BF-845B-0F67C64DBBFC}">
      <dsp:nvSpPr>
        <dsp:cNvPr id="0" name=""/>
        <dsp:cNvSpPr/>
      </dsp:nvSpPr>
      <dsp:spPr>
        <a:xfrm>
          <a:off x="751366" y="2057287"/>
          <a:ext cx="722211" cy="478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Quần</a:t>
          </a:r>
        </a:p>
      </dsp:txBody>
      <dsp:txXfrm>
        <a:off x="751366" y="2057287"/>
        <a:ext cx="722211" cy="478425"/>
      </dsp:txXfrm>
    </dsp:sp>
    <dsp:sp modelId="{0D7A61C3-7FF0-4787-BD05-FF3C7B076658}">
      <dsp:nvSpPr>
        <dsp:cNvPr id="0" name=""/>
        <dsp:cNvSpPr/>
      </dsp:nvSpPr>
      <dsp:spPr>
        <a:xfrm>
          <a:off x="751366" y="2719715"/>
          <a:ext cx="739148" cy="478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Phụ kiện</a:t>
          </a:r>
        </a:p>
      </dsp:txBody>
      <dsp:txXfrm>
        <a:off x="751366" y="2719715"/>
        <a:ext cx="739148" cy="478425"/>
      </dsp:txXfrm>
    </dsp:sp>
    <dsp:sp modelId="{E5D0D7DE-AF54-4095-AD63-745B10DFA835}">
      <dsp:nvSpPr>
        <dsp:cNvPr id="0" name=""/>
        <dsp:cNvSpPr/>
      </dsp:nvSpPr>
      <dsp:spPr>
        <a:xfrm>
          <a:off x="1669942" y="681623"/>
          <a:ext cx="956850" cy="478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Hệ thống cửa hàng</a:t>
          </a:r>
        </a:p>
      </dsp:txBody>
      <dsp:txXfrm>
        <a:off x="1669942" y="681623"/>
        <a:ext cx="956850" cy="478425"/>
      </dsp:txXfrm>
    </dsp:sp>
    <dsp:sp modelId="{25763ED4-9903-4C5A-B9FE-73FC74C06049}">
      <dsp:nvSpPr>
        <dsp:cNvPr id="0" name=""/>
        <dsp:cNvSpPr/>
      </dsp:nvSpPr>
      <dsp:spPr>
        <a:xfrm>
          <a:off x="2819264" y="690091"/>
          <a:ext cx="956850" cy="478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Sự kiện mới nhất</a:t>
          </a:r>
        </a:p>
      </dsp:txBody>
      <dsp:txXfrm>
        <a:off x="2819264" y="690091"/>
        <a:ext cx="956850" cy="478425"/>
      </dsp:txXfrm>
    </dsp:sp>
    <dsp:sp modelId="{003B4F9E-C090-40ED-8524-E21E9FDD160C}">
      <dsp:nvSpPr>
        <dsp:cNvPr id="0" name=""/>
        <dsp:cNvSpPr/>
      </dsp:nvSpPr>
      <dsp:spPr>
        <a:xfrm>
          <a:off x="3985521" y="681623"/>
          <a:ext cx="956850" cy="478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Giới thiệu</a:t>
          </a:r>
        </a:p>
      </dsp:txBody>
      <dsp:txXfrm>
        <a:off x="3985521" y="681623"/>
        <a:ext cx="956850" cy="478425"/>
      </dsp:txXfrm>
    </dsp:sp>
    <dsp:sp modelId="{5645F75F-3C24-452E-A142-15C23E3191BF}">
      <dsp:nvSpPr>
        <dsp:cNvPr id="0" name=""/>
        <dsp:cNvSpPr/>
      </dsp:nvSpPr>
      <dsp:spPr>
        <a:xfrm>
          <a:off x="2406851" y="2031945"/>
          <a:ext cx="886053" cy="478425"/>
        </a:xfrm>
        <a:prstGeom prst="rect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Địa chỉ 2</a:t>
          </a:r>
        </a:p>
      </dsp:txBody>
      <dsp:txXfrm>
        <a:off x="2406851" y="2031945"/>
        <a:ext cx="886053" cy="478425"/>
      </dsp:txXfrm>
    </dsp:sp>
    <dsp:sp modelId="{0929663D-3E2C-4E20-BF2F-F6472C605623}">
      <dsp:nvSpPr>
        <dsp:cNvPr id="0" name=""/>
        <dsp:cNvSpPr/>
      </dsp:nvSpPr>
      <dsp:spPr>
        <a:xfrm>
          <a:off x="2384203" y="1387712"/>
          <a:ext cx="955080" cy="478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Địa chỉ 1</a:t>
          </a:r>
        </a:p>
      </dsp:txBody>
      <dsp:txXfrm>
        <a:off x="2384203" y="1387712"/>
        <a:ext cx="955080" cy="4784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36624-4DB7-4A80-B8B6-16977979F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COM2034 Template</Template>
  <TotalTime>0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Admin</cp:lastModifiedBy>
  <cp:revision>2</cp:revision>
  <dcterms:created xsi:type="dcterms:W3CDTF">2022-01-22T11:32:00Z</dcterms:created>
  <dcterms:modified xsi:type="dcterms:W3CDTF">2022-01-22T11:32:00Z</dcterms:modified>
</cp:coreProperties>
</file>